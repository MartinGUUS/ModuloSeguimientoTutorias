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4CA3D" w14:textId="1A8BB688" w:rsidR="00E81978" w:rsidRPr="003138EF" w:rsidRDefault="00AD68E7">
      <w:pPr>
        <w:pStyle w:val="Ttulo"/>
        <w:rPr>
          <w:noProof/>
          <w:lang w:val="es-MX"/>
        </w:rPr>
      </w:pPr>
      <w:sdt>
        <w:sdtPr>
          <w:rPr>
            <w:noProof/>
            <w:lang w:val="es-MX"/>
          </w:rPr>
          <w:alias w:val="Título:"/>
          <w:tag w:val="Título:"/>
          <w:id w:val="726351117"/>
          <w:placeholder>
            <w:docPart w:val="41DF1C41CAB14248AC6E38957620FFD3"/>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07D28" w:rsidRPr="00366C79">
            <w:rPr>
              <w:noProof/>
              <w:lang w:bidi="es-MX"/>
            </w:rPr>
            <w:t>[Agregar título aquí, hasta 12 palabras, en una o dos líneas]</w:t>
          </w:r>
        </w:sdtContent>
      </w:sdt>
    </w:p>
    <w:p w14:paraId="521F7AF9" w14:textId="6C8C49A5" w:rsidR="00B823AA" w:rsidRPr="003138EF" w:rsidRDefault="00B334F6" w:rsidP="00B823AA">
      <w:pPr>
        <w:pStyle w:val="Ttulo21"/>
        <w:rPr>
          <w:noProof/>
          <w:lang w:val="es-MX"/>
        </w:rPr>
      </w:pPr>
      <w:r>
        <w:rPr>
          <w:noProof/>
          <w:lang w:val="es-MX"/>
        </w:rPr>
        <w:t xml:space="preserve">Desarrollado por </w:t>
      </w:r>
      <w:r w:rsidR="00CE063A">
        <w:rPr>
          <w:noProof/>
          <w:lang w:val="es-MX"/>
        </w:rPr>
        <w:t xml:space="preserve">Acosta Romero Martin Gustavo y </w:t>
      </w:r>
      <w:r w:rsidR="00CE063A" w:rsidRPr="00CE063A">
        <w:rPr>
          <w:noProof/>
          <w:lang w:val="es-MX"/>
        </w:rPr>
        <w:t>Alberto Caballero</w:t>
      </w:r>
      <w:r w:rsidR="00CE063A">
        <w:rPr>
          <w:noProof/>
          <w:lang w:val="es-MX"/>
        </w:rPr>
        <w:t xml:space="preserve"> Pérez.</w:t>
      </w:r>
    </w:p>
    <w:p w14:paraId="1CBD831E" w14:textId="0E658AF0" w:rsidR="00E81978" w:rsidRDefault="00B334F6" w:rsidP="00B823AA">
      <w:pPr>
        <w:pStyle w:val="Ttulo21"/>
        <w:rPr>
          <w:noProof/>
          <w:lang w:val="es-MX"/>
        </w:rPr>
      </w:pPr>
      <w:r>
        <w:rPr>
          <w:noProof/>
          <w:lang w:val="es-MX"/>
        </w:rPr>
        <w:t>Universidad Veracruzana</w:t>
      </w:r>
      <w:r w:rsidR="003C0D19">
        <w:rPr>
          <w:noProof/>
          <w:lang w:val="es-MX"/>
        </w:rPr>
        <w:t>, región Boca del Rio, Veracruz.</w:t>
      </w:r>
    </w:p>
    <w:p w14:paraId="6E34ACAE" w14:textId="6E47A4B1" w:rsidR="005A68ED" w:rsidRPr="003138EF" w:rsidRDefault="00305C92" w:rsidP="00B823AA">
      <w:pPr>
        <w:pStyle w:val="Ttulo21"/>
        <w:rPr>
          <w:noProof/>
          <w:lang w:val="es-MX"/>
        </w:rPr>
      </w:pPr>
      <w:r>
        <w:rPr>
          <w:noProof/>
          <w:lang w:val="es-MX"/>
        </w:rPr>
        <w:t>13 de junio de 2024.</w:t>
      </w:r>
    </w:p>
    <w:p w14:paraId="371AE499" w14:textId="14D3B357" w:rsidR="003B35C8" w:rsidRDefault="003C0D19" w:rsidP="005A68ED">
      <w:pPr>
        <w:pStyle w:val="Ttulo"/>
        <w:rPr>
          <w:noProof/>
          <w:lang w:val="es-MX"/>
        </w:rPr>
      </w:pPr>
      <w:r w:rsidRPr="003C0D19">
        <w:rPr>
          <w:noProof/>
          <w:lang w:val="es-MX"/>
        </w:rPr>
        <w:t>Proyecto final de la experiencia educativa Diseño de Aplicaciones Web.</w:t>
      </w:r>
    </w:p>
    <w:p w14:paraId="1893BBD8" w14:textId="77777777" w:rsidR="003B35C8" w:rsidRDefault="003B35C8">
      <w:pPr>
        <w:rPr>
          <w:rFonts w:asciiTheme="majorHAnsi" w:eastAsiaTheme="majorEastAsia" w:hAnsiTheme="majorHAnsi" w:cstheme="majorBidi"/>
          <w:noProof/>
          <w:lang w:val="es-MX"/>
        </w:rPr>
      </w:pPr>
      <w:r>
        <w:rPr>
          <w:noProof/>
          <w:lang w:val="es-MX"/>
        </w:rPr>
        <w:br w:type="page"/>
      </w:r>
    </w:p>
    <w:p w14:paraId="6785D89B" w14:textId="290265C8" w:rsidR="00E81978" w:rsidRDefault="003A4E25" w:rsidP="003A4E25">
      <w:pPr>
        <w:pStyle w:val="Ttulo"/>
        <w:tabs>
          <w:tab w:val="left" w:pos="7350"/>
        </w:tabs>
        <w:jc w:val="left"/>
        <w:rPr>
          <w:noProof/>
          <w:lang w:val="es-MX"/>
        </w:rPr>
      </w:pPr>
      <w:r>
        <w:rPr>
          <w:noProof/>
          <w:lang w:val="es-MX"/>
        </w:rPr>
        <w:lastRenderedPageBreak/>
        <w:tab/>
      </w:r>
    </w:p>
    <w:p w14:paraId="195783B5" w14:textId="19DD90BF" w:rsidR="000E2692" w:rsidRDefault="00827D28">
      <w:pPr>
        <w:pStyle w:val="TDC1"/>
        <w:rPr>
          <w:noProof/>
          <w:kern w:val="2"/>
          <w:lang w:val="es-MX" w:eastAsia="es-MX"/>
          <w14:ligatures w14:val="standardContextual"/>
        </w:rPr>
      </w:pPr>
      <w:r>
        <w:rPr>
          <w:noProof/>
          <w:lang w:val="es-MX"/>
        </w:rPr>
        <w:fldChar w:fldCharType="begin"/>
      </w:r>
      <w:r>
        <w:rPr>
          <w:noProof/>
          <w:lang w:val="es-MX"/>
        </w:rPr>
        <w:instrText xml:space="preserve"> TOC \o "1-6" \h \z \u </w:instrText>
      </w:r>
      <w:r>
        <w:rPr>
          <w:noProof/>
          <w:lang w:val="es-MX"/>
        </w:rPr>
        <w:fldChar w:fldCharType="separate"/>
      </w:r>
      <w:hyperlink w:anchor="_Toc168915856" w:history="1">
        <w:r w:rsidR="000E2692" w:rsidRPr="00F2659E">
          <w:rPr>
            <w:rStyle w:val="Hipervnculo"/>
            <w:noProof/>
          </w:rPr>
          <w:t>Tabla de ilustraciones</w:t>
        </w:r>
        <w:r w:rsidR="000E2692">
          <w:rPr>
            <w:noProof/>
            <w:webHidden/>
          </w:rPr>
          <w:tab/>
        </w:r>
        <w:r w:rsidR="000E2692">
          <w:rPr>
            <w:noProof/>
            <w:webHidden/>
          </w:rPr>
          <w:fldChar w:fldCharType="begin"/>
        </w:r>
        <w:r w:rsidR="000E2692">
          <w:rPr>
            <w:noProof/>
            <w:webHidden/>
          </w:rPr>
          <w:instrText xml:space="preserve"> PAGEREF _Toc168915856 \h </w:instrText>
        </w:r>
        <w:r w:rsidR="000E2692">
          <w:rPr>
            <w:noProof/>
            <w:webHidden/>
          </w:rPr>
        </w:r>
        <w:r w:rsidR="000E2692">
          <w:rPr>
            <w:noProof/>
            <w:webHidden/>
          </w:rPr>
          <w:fldChar w:fldCharType="separate"/>
        </w:r>
        <w:r w:rsidR="000E2692">
          <w:rPr>
            <w:noProof/>
            <w:webHidden/>
          </w:rPr>
          <w:t>3</w:t>
        </w:r>
        <w:r w:rsidR="000E2692">
          <w:rPr>
            <w:noProof/>
            <w:webHidden/>
          </w:rPr>
          <w:fldChar w:fldCharType="end"/>
        </w:r>
      </w:hyperlink>
    </w:p>
    <w:p w14:paraId="4D64831B" w14:textId="6D22F010" w:rsidR="000E2692" w:rsidRDefault="000E2692">
      <w:pPr>
        <w:pStyle w:val="TDC1"/>
        <w:tabs>
          <w:tab w:val="left" w:pos="1200"/>
        </w:tabs>
        <w:rPr>
          <w:noProof/>
          <w:kern w:val="2"/>
          <w:lang w:val="es-MX" w:eastAsia="es-MX"/>
          <w14:ligatures w14:val="standardContextual"/>
        </w:rPr>
      </w:pPr>
      <w:hyperlink w:anchor="_Toc168915857" w:history="1">
        <w:r w:rsidRPr="00F2659E">
          <w:rPr>
            <w:rStyle w:val="Hipervnculo"/>
            <w:noProof/>
          </w:rPr>
          <w:t>1</w:t>
        </w:r>
        <w:r>
          <w:rPr>
            <w:noProof/>
            <w:kern w:val="2"/>
            <w:lang w:val="es-MX" w:eastAsia="es-MX"/>
            <w14:ligatures w14:val="standardContextual"/>
          </w:rPr>
          <w:tab/>
        </w:r>
        <w:r w:rsidRPr="00F2659E">
          <w:rPr>
            <w:rStyle w:val="Hipervnculo"/>
            <w:noProof/>
          </w:rPr>
          <w:t>Introducción</w:t>
        </w:r>
        <w:r>
          <w:rPr>
            <w:noProof/>
            <w:webHidden/>
          </w:rPr>
          <w:tab/>
        </w:r>
        <w:r>
          <w:rPr>
            <w:noProof/>
            <w:webHidden/>
          </w:rPr>
          <w:fldChar w:fldCharType="begin"/>
        </w:r>
        <w:r>
          <w:rPr>
            <w:noProof/>
            <w:webHidden/>
          </w:rPr>
          <w:instrText xml:space="preserve"> PAGEREF _Toc168915857 \h </w:instrText>
        </w:r>
        <w:r>
          <w:rPr>
            <w:noProof/>
            <w:webHidden/>
          </w:rPr>
        </w:r>
        <w:r>
          <w:rPr>
            <w:noProof/>
            <w:webHidden/>
          </w:rPr>
          <w:fldChar w:fldCharType="separate"/>
        </w:r>
        <w:r>
          <w:rPr>
            <w:noProof/>
            <w:webHidden/>
          </w:rPr>
          <w:t>4</w:t>
        </w:r>
        <w:r>
          <w:rPr>
            <w:noProof/>
            <w:webHidden/>
          </w:rPr>
          <w:fldChar w:fldCharType="end"/>
        </w:r>
      </w:hyperlink>
    </w:p>
    <w:p w14:paraId="2406802C" w14:textId="7B991C12" w:rsidR="000E2692" w:rsidRDefault="000E2692">
      <w:pPr>
        <w:pStyle w:val="TDC2"/>
        <w:tabs>
          <w:tab w:val="left" w:pos="1680"/>
          <w:tab w:val="right" w:leader="dot" w:pos="9016"/>
        </w:tabs>
        <w:rPr>
          <w:noProof/>
          <w:kern w:val="2"/>
          <w:lang w:val="es-MX" w:eastAsia="es-MX"/>
          <w14:ligatures w14:val="standardContextual"/>
        </w:rPr>
      </w:pPr>
      <w:hyperlink w:anchor="_Toc168915858" w:history="1">
        <w:r w:rsidRPr="00F2659E">
          <w:rPr>
            <w:rStyle w:val="Hipervnculo"/>
            <w:noProof/>
          </w:rPr>
          <w:t>2.2</w:t>
        </w:r>
        <w:r>
          <w:rPr>
            <w:noProof/>
            <w:kern w:val="2"/>
            <w:lang w:val="es-MX" w:eastAsia="es-MX"/>
            <w14:ligatures w14:val="standardContextual"/>
          </w:rPr>
          <w:tab/>
        </w:r>
        <w:r w:rsidRPr="00F2659E">
          <w:rPr>
            <w:rStyle w:val="Hipervnculo"/>
            <w:noProof/>
          </w:rPr>
          <w:t>Objetivos</w:t>
        </w:r>
        <w:r>
          <w:rPr>
            <w:noProof/>
            <w:webHidden/>
          </w:rPr>
          <w:tab/>
        </w:r>
        <w:r>
          <w:rPr>
            <w:noProof/>
            <w:webHidden/>
          </w:rPr>
          <w:fldChar w:fldCharType="begin"/>
        </w:r>
        <w:r>
          <w:rPr>
            <w:noProof/>
            <w:webHidden/>
          </w:rPr>
          <w:instrText xml:space="preserve"> PAGEREF _Toc168915858 \h </w:instrText>
        </w:r>
        <w:r>
          <w:rPr>
            <w:noProof/>
            <w:webHidden/>
          </w:rPr>
        </w:r>
        <w:r>
          <w:rPr>
            <w:noProof/>
            <w:webHidden/>
          </w:rPr>
          <w:fldChar w:fldCharType="separate"/>
        </w:r>
        <w:r>
          <w:rPr>
            <w:noProof/>
            <w:webHidden/>
          </w:rPr>
          <w:t>5</w:t>
        </w:r>
        <w:r>
          <w:rPr>
            <w:noProof/>
            <w:webHidden/>
          </w:rPr>
          <w:fldChar w:fldCharType="end"/>
        </w:r>
      </w:hyperlink>
    </w:p>
    <w:p w14:paraId="286FD7E6" w14:textId="1CFB2337" w:rsidR="000E2692" w:rsidRDefault="000E2692">
      <w:pPr>
        <w:pStyle w:val="TDC3"/>
        <w:tabs>
          <w:tab w:val="left" w:pos="1962"/>
          <w:tab w:val="right" w:leader="dot" w:pos="9016"/>
        </w:tabs>
        <w:rPr>
          <w:noProof/>
          <w:kern w:val="2"/>
          <w:lang w:val="es-MX" w:eastAsia="es-MX"/>
          <w14:ligatures w14:val="standardContextual"/>
        </w:rPr>
      </w:pPr>
      <w:hyperlink w:anchor="_Toc168915859" w:history="1">
        <w:r w:rsidRPr="00F2659E">
          <w:rPr>
            <w:rStyle w:val="Hipervnculo"/>
            <w:noProof/>
            <w:lang w:val="es-MX"/>
          </w:rPr>
          <w:t>2.2.1</w:t>
        </w:r>
        <w:r>
          <w:rPr>
            <w:noProof/>
            <w:kern w:val="2"/>
            <w:lang w:val="es-MX" w:eastAsia="es-MX"/>
            <w14:ligatures w14:val="standardContextual"/>
          </w:rPr>
          <w:tab/>
        </w:r>
        <w:r w:rsidRPr="00F2659E">
          <w:rPr>
            <w:rStyle w:val="Hipervnculo"/>
            <w:noProof/>
            <w:lang w:val="es-MX"/>
          </w:rPr>
          <w:t>Objetivo general</w:t>
        </w:r>
        <w:r>
          <w:rPr>
            <w:noProof/>
            <w:webHidden/>
          </w:rPr>
          <w:tab/>
        </w:r>
        <w:r>
          <w:rPr>
            <w:noProof/>
            <w:webHidden/>
          </w:rPr>
          <w:fldChar w:fldCharType="begin"/>
        </w:r>
        <w:r>
          <w:rPr>
            <w:noProof/>
            <w:webHidden/>
          </w:rPr>
          <w:instrText xml:space="preserve"> PAGEREF _Toc168915859 \h </w:instrText>
        </w:r>
        <w:r>
          <w:rPr>
            <w:noProof/>
            <w:webHidden/>
          </w:rPr>
        </w:r>
        <w:r>
          <w:rPr>
            <w:noProof/>
            <w:webHidden/>
          </w:rPr>
          <w:fldChar w:fldCharType="separate"/>
        </w:r>
        <w:r>
          <w:rPr>
            <w:noProof/>
            <w:webHidden/>
          </w:rPr>
          <w:t>5</w:t>
        </w:r>
        <w:r>
          <w:rPr>
            <w:noProof/>
            <w:webHidden/>
          </w:rPr>
          <w:fldChar w:fldCharType="end"/>
        </w:r>
      </w:hyperlink>
    </w:p>
    <w:p w14:paraId="65BA6A12" w14:textId="5EEE87D5" w:rsidR="000E2692" w:rsidRDefault="000E2692">
      <w:pPr>
        <w:pStyle w:val="TDC3"/>
        <w:tabs>
          <w:tab w:val="left" w:pos="1962"/>
          <w:tab w:val="right" w:leader="dot" w:pos="9016"/>
        </w:tabs>
        <w:rPr>
          <w:noProof/>
          <w:kern w:val="2"/>
          <w:lang w:val="es-MX" w:eastAsia="es-MX"/>
          <w14:ligatures w14:val="standardContextual"/>
        </w:rPr>
      </w:pPr>
      <w:hyperlink w:anchor="_Toc168915860" w:history="1">
        <w:r w:rsidRPr="00F2659E">
          <w:rPr>
            <w:rStyle w:val="Hipervnculo"/>
            <w:noProof/>
            <w:lang w:val="es-MX"/>
          </w:rPr>
          <w:t>2.2.2</w:t>
        </w:r>
        <w:r>
          <w:rPr>
            <w:noProof/>
            <w:kern w:val="2"/>
            <w:lang w:val="es-MX" w:eastAsia="es-MX"/>
            <w14:ligatures w14:val="standardContextual"/>
          </w:rPr>
          <w:tab/>
        </w:r>
        <w:r w:rsidRPr="00F2659E">
          <w:rPr>
            <w:rStyle w:val="Hipervnculo"/>
            <w:noProof/>
            <w:lang w:val="es-MX"/>
          </w:rPr>
          <w:t>Objetivos particulares.</w:t>
        </w:r>
        <w:r>
          <w:rPr>
            <w:noProof/>
            <w:webHidden/>
          </w:rPr>
          <w:tab/>
        </w:r>
        <w:r>
          <w:rPr>
            <w:noProof/>
            <w:webHidden/>
          </w:rPr>
          <w:fldChar w:fldCharType="begin"/>
        </w:r>
        <w:r>
          <w:rPr>
            <w:noProof/>
            <w:webHidden/>
          </w:rPr>
          <w:instrText xml:space="preserve"> PAGEREF _Toc168915860 \h </w:instrText>
        </w:r>
        <w:r>
          <w:rPr>
            <w:noProof/>
            <w:webHidden/>
          </w:rPr>
        </w:r>
        <w:r>
          <w:rPr>
            <w:noProof/>
            <w:webHidden/>
          </w:rPr>
          <w:fldChar w:fldCharType="separate"/>
        </w:r>
        <w:r>
          <w:rPr>
            <w:noProof/>
            <w:webHidden/>
          </w:rPr>
          <w:t>6</w:t>
        </w:r>
        <w:r>
          <w:rPr>
            <w:noProof/>
            <w:webHidden/>
          </w:rPr>
          <w:fldChar w:fldCharType="end"/>
        </w:r>
      </w:hyperlink>
    </w:p>
    <w:p w14:paraId="3B84145F" w14:textId="791FF257" w:rsidR="000E2692" w:rsidRDefault="000E2692">
      <w:pPr>
        <w:pStyle w:val="TDC1"/>
        <w:tabs>
          <w:tab w:val="left" w:pos="1200"/>
        </w:tabs>
        <w:rPr>
          <w:noProof/>
          <w:kern w:val="2"/>
          <w:lang w:val="es-MX" w:eastAsia="es-MX"/>
          <w14:ligatures w14:val="standardContextual"/>
        </w:rPr>
      </w:pPr>
      <w:hyperlink w:anchor="_Toc168915861" w:history="1">
        <w:r w:rsidRPr="00F2659E">
          <w:rPr>
            <w:rStyle w:val="Hipervnculo"/>
            <w:noProof/>
            <w:lang w:val="es-MX"/>
          </w:rPr>
          <w:t>8</w:t>
        </w:r>
        <w:r>
          <w:rPr>
            <w:noProof/>
            <w:kern w:val="2"/>
            <w:lang w:val="es-MX" w:eastAsia="es-MX"/>
            <w14:ligatures w14:val="standardContextual"/>
          </w:rPr>
          <w:tab/>
        </w:r>
        <w:r w:rsidRPr="00F2659E">
          <w:rPr>
            <w:rStyle w:val="Hipervnculo"/>
            <w:noProof/>
          </w:rPr>
          <w:t>Referencias</w:t>
        </w:r>
        <w:r>
          <w:rPr>
            <w:noProof/>
            <w:webHidden/>
          </w:rPr>
          <w:tab/>
        </w:r>
        <w:r>
          <w:rPr>
            <w:noProof/>
            <w:webHidden/>
          </w:rPr>
          <w:fldChar w:fldCharType="begin"/>
        </w:r>
        <w:r>
          <w:rPr>
            <w:noProof/>
            <w:webHidden/>
          </w:rPr>
          <w:instrText xml:space="preserve"> PAGEREF _Toc168915861 \h </w:instrText>
        </w:r>
        <w:r>
          <w:rPr>
            <w:noProof/>
            <w:webHidden/>
          </w:rPr>
        </w:r>
        <w:r>
          <w:rPr>
            <w:noProof/>
            <w:webHidden/>
          </w:rPr>
          <w:fldChar w:fldCharType="separate"/>
        </w:r>
        <w:r>
          <w:rPr>
            <w:noProof/>
            <w:webHidden/>
          </w:rPr>
          <w:t>8</w:t>
        </w:r>
        <w:r>
          <w:rPr>
            <w:noProof/>
            <w:webHidden/>
          </w:rPr>
          <w:fldChar w:fldCharType="end"/>
        </w:r>
      </w:hyperlink>
    </w:p>
    <w:p w14:paraId="320D203F" w14:textId="550E6690" w:rsidR="00774F22" w:rsidRDefault="00827D28" w:rsidP="00774F22">
      <w:pPr>
        <w:pStyle w:val="Ttulo"/>
        <w:jc w:val="left"/>
        <w:rPr>
          <w:noProof/>
          <w:lang w:val="es-MX"/>
        </w:rPr>
      </w:pPr>
      <w:r>
        <w:rPr>
          <w:noProof/>
          <w:lang w:val="es-MX"/>
        </w:rPr>
        <w:fldChar w:fldCharType="end"/>
      </w:r>
    </w:p>
    <w:p w14:paraId="1CDB6260" w14:textId="77777777" w:rsidR="00774F22" w:rsidRDefault="00774F22">
      <w:pPr>
        <w:rPr>
          <w:rFonts w:asciiTheme="majorHAnsi" w:eastAsiaTheme="majorEastAsia" w:hAnsiTheme="majorHAnsi" w:cstheme="majorBidi"/>
          <w:noProof/>
          <w:lang w:val="es-MX"/>
        </w:rPr>
      </w:pPr>
      <w:r>
        <w:rPr>
          <w:noProof/>
          <w:lang w:val="es-MX"/>
        </w:rPr>
        <w:br w:type="page"/>
      </w:r>
    </w:p>
    <w:p w14:paraId="41C4E91E" w14:textId="3B778ABD" w:rsidR="000A793C" w:rsidRPr="000A793C" w:rsidRDefault="000A793C" w:rsidP="008F2CB2">
      <w:pPr>
        <w:pStyle w:val="Ttulo1"/>
      </w:pPr>
      <w:bookmarkStart w:id="0" w:name="_Toc168915856"/>
      <w:r>
        <w:lastRenderedPageBreak/>
        <w:t>Tabla de ilustraciones</w:t>
      </w:r>
      <w:bookmarkEnd w:id="0"/>
    </w:p>
    <w:p w14:paraId="7A882660" w14:textId="727D08BB" w:rsidR="00231E45" w:rsidRDefault="00774F22" w:rsidP="00774F22">
      <w:pPr>
        <w:pStyle w:val="Ttulo"/>
        <w:jc w:val="left"/>
        <w:rPr>
          <w:noProof/>
          <w:lang w:val="es-MX"/>
        </w:rPr>
      </w:pPr>
      <w:r>
        <w:rPr>
          <w:noProof/>
          <w:lang w:val="es-MX"/>
        </w:rPr>
        <w:t xml:space="preserve">Insertar Tabla de </w:t>
      </w:r>
      <w:r w:rsidR="00231E45">
        <w:rPr>
          <w:noProof/>
          <w:lang w:val="es-MX"/>
        </w:rPr>
        <w:t>ilustraciones….</w:t>
      </w:r>
    </w:p>
    <w:p w14:paraId="57F12163" w14:textId="00499AE0" w:rsidR="00A149AF" w:rsidRDefault="00231E45" w:rsidP="00774F22">
      <w:pPr>
        <w:pStyle w:val="Ttulo"/>
        <w:jc w:val="left"/>
        <w:rPr>
          <w:noProof/>
          <w:lang w:val="es-MX"/>
        </w:rPr>
      </w:pPr>
      <w:r>
        <w:rPr>
          <w:noProof/>
          <w:lang w:val="es-MX"/>
        </w:rPr>
        <w:t>Poner titulo a todas las imgs y crear la tabla en referencias***</w:t>
      </w:r>
      <w:r w:rsidR="00A149AF">
        <w:rPr>
          <w:noProof/>
          <w:lang w:val="es-MX"/>
        </w:rPr>
        <w:br w:type="page"/>
      </w:r>
    </w:p>
    <w:p w14:paraId="1DC08B8A" w14:textId="644FEE74" w:rsidR="00E81978" w:rsidRPr="00D512F0" w:rsidRDefault="00D175BB" w:rsidP="00486DBF">
      <w:pPr>
        <w:pStyle w:val="Ttulo1"/>
        <w:numPr>
          <w:ilvl w:val="0"/>
          <w:numId w:val="20"/>
        </w:numPr>
      </w:pPr>
      <w:bookmarkStart w:id="1" w:name="_Toc168915857"/>
      <w:r w:rsidRPr="00D512F0">
        <w:lastRenderedPageBreak/>
        <w:t>I</w:t>
      </w:r>
      <w:r w:rsidR="00E7524F">
        <w:t>ntroducción</w:t>
      </w:r>
      <w:bookmarkEnd w:id="1"/>
    </w:p>
    <w:p w14:paraId="71465688" w14:textId="75CF6A0C" w:rsidR="007965FB" w:rsidRPr="007965FB" w:rsidRDefault="007965FB" w:rsidP="007965FB">
      <w:pPr>
        <w:pStyle w:val="Sinespaciado"/>
        <w:jc w:val="both"/>
        <w:rPr>
          <w:noProof/>
          <w:lang w:val="es-MX"/>
        </w:rPr>
      </w:pPr>
      <w:r w:rsidRPr="007965FB">
        <w:rPr>
          <w:noProof/>
          <w:lang w:val="es-MX"/>
        </w:rPr>
        <w:t>El trabajo que se presentará a continuación consiste en una aplicación web cuyo objetivo es administrar el sistema de tutorías de la Universidad Veracruzana. El proyecto está enfocado en el módulo de seguimiento y gestión de tutorías, en el cual los tutores podrán dar seguimiento a la actividad de sus tutorados durante su estancia universitaria. Asimismo, los alumnos podrán ingresar y consultar información sobre su trayectoria universitaria.</w:t>
      </w:r>
    </w:p>
    <w:p w14:paraId="71C3DC74" w14:textId="3BA05634" w:rsidR="007965FB" w:rsidRPr="007965FB" w:rsidRDefault="007965FB" w:rsidP="007965FB">
      <w:pPr>
        <w:pStyle w:val="Sinespaciado"/>
        <w:jc w:val="both"/>
        <w:rPr>
          <w:noProof/>
          <w:lang w:val="es-MX"/>
        </w:rPr>
      </w:pPr>
      <w:r w:rsidRPr="007965FB">
        <w:rPr>
          <w:noProof/>
          <w:lang w:val="es-MX"/>
        </w:rPr>
        <w:t>Para llevar a cabo esta aplicación, se realizó una reunión con uno de los stakeholders asignados. En esta reunión se discutieron diversos puntos de vista e ideas para el desarrollo, y se elaboró una lista de requerimientos en la cual nos basamos para un óptimo desarrollo de la misma.</w:t>
      </w:r>
    </w:p>
    <w:p w14:paraId="074AFEA6" w14:textId="79A3C55A" w:rsidR="007965FB" w:rsidRPr="007965FB" w:rsidRDefault="007965FB" w:rsidP="007965FB">
      <w:pPr>
        <w:pStyle w:val="Sinespaciado"/>
        <w:jc w:val="both"/>
        <w:rPr>
          <w:noProof/>
          <w:lang w:val="es-MX"/>
        </w:rPr>
      </w:pPr>
      <w:r w:rsidRPr="007965FB">
        <w:rPr>
          <w:noProof/>
          <w:lang w:val="es-MX"/>
        </w:rPr>
        <w:t>Para el desarrollo de esta aplicación, utilizamos el lenguaje de programación JAVA, con el entorno de desarrollo NetBeans. En él, desarrollamos las interfaces utilizando la tecnología JSP, la cual se emplea para crear aplicaciones web basadas en HTML y XML, entre otros tipos de documentos.</w:t>
      </w:r>
    </w:p>
    <w:p w14:paraId="254CD359" w14:textId="5FDF9F0C" w:rsidR="007965FB" w:rsidRPr="007965FB" w:rsidRDefault="007965FB" w:rsidP="007965FB">
      <w:pPr>
        <w:pStyle w:val="Sinespaciado"/>
        <w:jc w:val="both"/>
        <w:rPr>
          <w:noProof/>
          <w:lang w:val="es-MX"/>
        </w:rPr>
      </w:pPr>
      <w:r w:rsidRPr="007965FB">
        <w:rPr>
          <w:noProof/>
          <w:lang w:val="es-MX"/>
        </w:rPr>
        <w:t>También utilizamos el sistema gestor de bases de datos PostgreSQL para desarrollar la base de datos necesaria.</w:t>
      </w:r>
    </w:p>
    <w:p w14:paraId="44230C6A" w14:textId="4262CD8E" w:rsidR="007965FB" w:rsidRPr="007965FB" w:rsidRDefault="007965FB" w:rsidP="007965FB">
      <w:pPr>
        <w:pStyle w:val="Sinespaciado"/>
        <w:jc w:val="both"/>
        <w:rPr>
          <w:noProof/>
          <w:lang w:val="es-MX"/>
        </w:rPr>
      </w:pPr>
      <w:r w:rsidRPr="007965FB">
        <w:rPr>
          <w:noProof/>
          <w:lang w:val="es-MX"/>
        </w:rPr>
        <w:t>El proyecto comenzó con el análisis de la funcionalidad del sistema de tutorías. A continuación, se diseñó la estructura lógica y relacional de la base de datos para el registro de la información de la aplicación web propuesta.</w:t>
      </w:r>
    </w:p>
    <w:p w14:paraId="316DB661" w14:textId="0FA028FC" w:rsidR="00C3576B" w:rsidRDefault="007965FB" w:rsidP="007965FB">
      <w:pPr>
        <w:pStyle w:val="Sinespaciado"/>
        <w:jc w:val="both"/>
        <w:rPr>
          <w:noProof/>
          <w:lang w:val="es-MX"/>
        </w:rPr>
      </w:pPr>
      <w:r w:rsidRPr="007965FB">
        <w:rPr>
          <w:noProof/>
          <w:lang w:val="es-MX"/>
        </w:rPr>
        <w:t>Finalmente, se diseñaron las interfaces de la aplicación web y se les dio el funcionamiento necesario para cada acción que realicen los usuarios.</w:t>
      </w:r>
    </w:p>
    <w:p w14:paraId="6F976A34" w14:textId="77777777" w:rsidR="00657660" w:rsidRDefault="00657660">
      <w:pPr>
        <w:rPr>
          <w:rFonts w:asciiTheme="majorHAnsi" w:eastAsiaTheme="majorEastAsia" w:hAnsiTheme="majorHAnsi" w:cstheme="majorBidi"/>
          <w:b/>
          <w:bCs/>
          <w:color w:val="00B0F0"/>
          <w:sz w:val="28"/>
        </w:rPr>
      </w:pPr>
      <w:r>
        <w:br w:type="page"/>
      </w:r>
    </w:p>
    <w:p w14:paraId="55EAA9C0" w14:textId="4159645E" w:rsidR="001147F3" w:rsidRPr="001147F3" w:rsidRDefault="001147F3" w:rsidP="002C7A21">
      <w:pPr>
        <w:pStyle w:val="Ttulo2"/>
      </w:pPr>
      <w:bookmarkStart w:id="2" w:name="_Toc168915858"/>
      <w:r>
        <w:lastRenderedPageBreak/>
        <w:t>2.2</w:t>
      </w:r>
      <w:r w:rsidR="00707D28">
        <w:tab/>
        <w:t>Objetivos</w:t>
      </w:r>
      <w:bookmarkEnd w:id="2"/>
    </w:p>
    <w:p w14:paraId="147C815F" w14:textId="4E8B1546" w:rsidR="00E95BBF" w:rsidRDefault="00F86A4E" w:rsidP="00FD0FBD">
      <w:pPr>
        <w:jc w:val="both"/>
        <w:rPr>
          <w:noProof/>
          <w:lang w:val="es-MX"/>
        </w:rPr>
      </w:pPr>
      <w:r w:rsidRPr="00F86A4E">
        <w:rPr>
          <w:noProof/>
          <w:lang w:val="es-MX"/>
        </w:rPr>
        <w:t>A continuación, se mostrarán los requerimientos generales y los requerimientos específicos de la aplicación. Los requerimientos generales son aquellos que cualquier aplicación web debería tener; estos fueron proporcionados por la docente de esta experiencia educativa. Por otro lado, los requerimientos específicos son aquellos asignados específicamente para el óptimo desarrollo de nuestra aplicación web; estos, por su parte, fueron proporcionados por nuestros stakeholders</w:t>
      </w:r>
      <w:r w:rsidR="00264F91">
        <w:rPr>
          <w:noProof/>
          <w:lang w:val="es-MX"/>
        </w:rPr>
        <w:t>.</w:t>
      </w:r>
    </w:p>
    <w:p w14:paraId="5218379B" w14:textId="77777777" w:rsidR="000B6F15" w:rsidRPr="003138EF" w:rsidRDefault="000B6F15" w:rsidP="00E95BBF">
      <w:pPr>
        <w:rPr>
          <w:noProof/>
          <w:lang w:val="es-MX"/>
        </w:rPr>
      </w:pPr>
    </w:p>
    <w:p w14:paraId="63CE29B6" w14:textId="52ACE447" w:rsidR="00E81978" w:rsidRPr="003138EF" w:rsidRDefault="00486DBF" w:rsidP="002C7A21">
      <w:pPr>
        <w:pStyle w:val="Ttulo3"/>
        <w:rPr>
          <w:noProof/>
          <w:lang w:val="es-MX"/>
        </w:rPr>
      </w:pPr>
      <w:bookmarkStart w:id="3" w:name="_Toc168915859"/>
      <w:r>
        <w:rPr>
          <w:noProof/>
          <w:lang w:val="es-MX"/>
        </w:rPr>
        <w:t>2.2.1</w:t>
      </w:r>
      <w:r w:rsidR="00707D28">
        <w:rPr>
          <w:noProof/>
          <w:lang w:val="es-MX"/>
        </w:rPr>
        <w:tab/>
      </w:r>
      <w:r w:rsidR="00E4128D">
        <w:rPr>
          <w:noProof/>
          <w:lang w:val="es-MX"/>
        </w:rPr>
        <w:t>Objetivo general</w:t>
      </w:r>
      <w:bookmarkEnd w:id="3"/>
    </w:p>
    <w:p w14:paraId="008C7703" w14:textId="0CD251B1" w:rsidR="00AE0130" w:rsidRPr="00AE0130" w:rsidRDefault="00FD0FBD" w:rsidP="00FD0FBD">
      <w:pPr>
        <w:jc w:val="both"/>
        <w:rPr>
          <w:noProof/>
          <w:lang w:val="es-MX"/>
        </w:rPr>
      </w:pPr>
      <w:r w:rsidRPr="00FD0FBD">
        <w:rPr>
          <w:noProof/>
          <w:lang w:val="es-MX"/>
        </w:rPr>
        <w:t>Como ya se mencionó, estos son los requerimientos básicos que se deberían</w:t>
      </w:r>
      <w:r>
        <w:rPr>
          <w:noProof/>
          <w:lang w:val="es-MX"/>
        </w:rPr>
        <w:t xml:space="preserve"> </w:t>
      </w:r>
      <w:r w:rsidRPr="00FD0FBD">
        <w:rPr>
          <w:noProof/>
          <w:lang w:val="es-MX"/>
        </w:rPr>
        <w:t>implementar en cualquier aplicación web para que sea lo más eficiente posible. A</w:t>
      </w:r>
      <w:r>
        <w:rPr>
          <w:noProof/>
          <w:lang w:val="es-MX"/>
        </w:rPr>
        <w:t xml:space="preserve"> </w:t>
      </w:r>
      <w:r w:rsidRPr="00FD0FBD">
        <w:rPr>
          <w:noProof/>
          <w:lang w:val="es-MX"/>
        </w:rPr>
        <w:t>continuación, se presenta una lista no muy larga, pero que cubre los aspectos cruciales para el</w:t>
      </w:r>
      <w:r>
        <w:rPr>
          <w:noProof/>
          <w:lang w:val="es-MX"/>
        </w:rPr>
        <w:t xml:space="preserve"> </w:t>
      </w:r>
      <w:r w:rsidRPr="00FD0FBD">
        <w:rPr>
          <w:noProof/>
          <w:lang w:val="es-MX"/>
        </w:rPr>
        <w:t>desarrollo</w:t>
      </w:r>
      <w:r w:rsidR="00D717EE">
        <w:rPr>
          <w:noProof/>
          <w:lang w:val="es-MX"/>
        </w:rPr>
        <w:t>.</w:t>
      </w:r>
    </w:p>
    <w:p w14:paraId="7A4A700F" w14:textId="42572D8E" w:rsidR="003B442F" w:rsidRPr="00AE0130" w:rsidRDefault="003B442F" w:rsidP="00FD0FBD">
      <w:pPr>
        <w:pStyle w:val="Prrafodelista"/>
        <w:numPr>
          <w:ilvl w:val="0"/>
          <w:numId w:val="16"/>
        </w:numPr>
        <w:jc w:val="both"/>
        <w:rPr>
          <w:noProof/>
          <w:lang w:val="es-MX"/>
        </w:rPr>
      </w:pPr>
      <w:r w:rsidRPr="00AE0130">
        <w:rPr>
          <w:noProof/>
          <w:lang w:val="es-MX"/>
        </w:rPr>
        <w:t>Velocidad y capacidad de respuesta: Se deben establecer objetivos de</w:t>
      </w:r>
      <w:r w:rsidR="00B64909">
        <w:rPr>
          <w:noProof/>
          <w:lang w:val="es-MX"/>
        </w:rPr>
        <w:t xml:space="preserve"> </w:t>
      </w:r>
      <w:r w:rsidRPr="00AE0130">
        <w:rPr>
          <w:noProof/>
          <w:lang w:val="es-MX"/>
        </w:rPr>
        <w:t>tiempo de respuesta y</w:t>
      </w:r>
      <w:r w:rsidR="00B64909">
        <w:rPr>
          <w:noProof/>
          <w:lang w:val="es-MX"/>
        </w:rPr>
        <w:t xml:space="preserve"> </w:t>
      </w:r>
      <w:r w:rsidRPr="00AE0130">
        <w:rPr>
          <w:noProof/>
          <w:lang w:val="es-MX"/>
        </w:rPr>
        <w:t>procesamiento.</w:t>
      </w:r>
    </w:p>
    <w:p w14:paraId="14B9DBA6" w14:textId="77777777" w:rsidR="003B442F" w:rsidRPr="00AE0130" w:rsidRDefault="003B442F" w:rsidP="00FD0FBD">
      <w:pPr>
        <w:pStyle w:val="Prrafodelista"/>
        <w:numPr>
          <w:ilvl w:val="0"/>
          <w:numId w:val="16"/>
        </w:numPr>
        <w:jc w:val="both"/>
        <w:rPr>
          <w:noProof/>
          <w:lang w:val="es-MX"/>
        </w:rPr>
      </w:pPr>
      <w:r w:rsidRPr="00AE0130">
        <w:rPr>
          <w:noProof/>
          <w:lang w:val="es-MX"/>
        </w:rPr>
        <w:t>Escalabilidad: Se debe planificar la capacidad de la aplicación para crecer y manejar cargas de trabajo aumentadas.</w:t>
      </w:r>
    </w:p>
    <w:p w14:paraId="392C2DDF" w14:textId="77777777" w:rsidR="003B442F" w:rsidRPr="00AE0130" w:rsidRDefault="003B442F" w:rsidP="00FD0FBD">
      <w:pPr>
        <w:pStyle w:val="Prrafodelista"/>
        <w:numPr>
          <w:ilvl w:val="0"/>
          <w:numId w:val="16"/>
        </w:numPr>
        <w:jc w:val="both"/>
        <w:rPr>
          <w:noProof/>
          <w:lang w:val="es-MX"/>
        </w:rPr>
      </w:pPr>
      <w:r w:rsidRPr="00AE0130">
        <w:rPr>
          <w:noProof/>
          <w:lang w:val="es-MX"/>
        </w:rPr>
        <w:t>Medidas de protección: Implementar protocolos de seguridad para salvaguardar la aplicación.</w:t>
      </w:r>
    </w:p>
    <w:p w14:paraId="6EE8912F" w14:textId="77777777" w:rsidR="003B442F" w:rsidRPr="00AE0130" w:rsidRDefault="003B442F" w:rsidP="00FD0FBD">
      <w:pPr>
        <w:pStyle w:val="Prrafodelista"/>
        <w:numPr>
          <w:ilvl w:val="0"/>
          <w:numId w:val="16"/>
        </w:numPr>
        <w:jc w:val="both"/>
        <w:rPr>
          <w:noProof/>
          <w:lang w:val="es-MX"/>
        </w:rPr>
      </w:pPr>
      <w:r w:rsidRPr="00AE0130">
        <w:rPr>
          <w:noProof/>
          <w:lang w:val="es-MX"/>
        </w:rPr>
        <w:t>Gestión de riesgos: Identificar amenazas potenciales y desarrollar planes de mitigación.</w:t>
      </w:r>
    </w:p>
    <w:p w14:paraId="6B16BBB9" w14:textId="77777777" w:rsidR="003B442F" w:rsidRPr="00AE0130" w:rsidRDefault="003B442F" w:rsidP="00FD0FBD">
      <w:pPr>
        <w:pStyle w:val="Prrafodelista"/>
        <w:numPr>
          <w:ilvl w:val="0"/>
          <w:numId w:val="16"/>
        </w:numPr>
        <w:jc w:val="both"/>
        <w:rPr>
          <w:noProof/>
          <w:lang w:val="es-MX"/>
        </w:rPr>
      </w:pPr>
      <w:r w:rsidRPr="00AE0130">
        <w:rPr>
          <w:noProof/>
          <w:lang w:val="es-MX"/>
        </w:rPr>
        <w:t>Interfaz de usuario: Diseñar una interfaz intuitiva y fácil de navegar.</w:t>
      </w:r>
    </w:p>
    <w:p w14:paraId="622C8797" w14:textId="77777777" w:rsidR="003B442F" w:rsidRPr="00AE0130" w:rsidRDefault="003B442F" w:rsidP="00FD0FBD">
      <w:pPr>
        <w:pStyle w:val="Prrafodelista"/>
        <w:numPr>
          <w:ilvl w:val="0"/>
          <w:numId w:val="16"/>
        </w:numPr>
        <w:jc w:val="both"/>
        <w:rPr>
          <w:noProof/>
          <w:lang w:val="es-MX"/>
        </w:rPr>
      </w:pPr>
      <w:r w:rsidRPr="00AE0130">
        <w:rPr>
          <w:noProof/>
          <w:lang w:val="es-MX"/>
        </w:rPr>
        <w:t>Accesibilidad: Asegurar que la aplicación sea accesible para todos los usuarios, incluidos aquellos con discapacidades.</w:t>
      </w:r>
    </w:p>
    <w:p w14:paraId="615A8E89" w14:textId="77777777" w:rsidR="003B442F" w:rsidRPr="00AE0130" w:rsidRDefault="003B442F" w:rsidP="00FD0FBD">
      <w:pPr>
        <w:pStyle w:val="Prrafodelista"/>
        <w:numPr>
          <w:ilvl w:val="0"/>
          <w:numId w:val="16"/>
        </w:numPr>
        <w:jc w:val="both"/>
        <w:rPr>
          <w:noProof/>
          <w:lang w:val="es-MX"/>
        </w:rPr>
      </w:pPr>
      <w:r w:rsidRPr="00AE0130">
        <w:rPr>
          <w:noProof/>
          <w:lang w:val="es-MX"/>
        </w:rPr>
        <w:lastRenderedPageBreak/>
        <w:t>Modularidad: Fomentar una estructura que permita actualizaciones y mejoras eficientes.</w:t>
      </w:r>
    </w:p>
    <w:p w14:paraId="6A1B0013" w14:textId="77777777" w:rsidR="003B442F" w:rsidRPr="00AE0130" w:rsidRDefault="003B442F" w:rsidP="00FD0FBD">
      <w:pPr>
        <w:pStyle w:val="Prrafodelista"/>
        <w:numPr>
          <w:ilvl w:val="0"/>
          <w:numId w:val="16"/>
        </w:numPr>
        <w:jc w:val="both"/>
        <w:rPr>
          <w:noProof/>
          <w:lang w:val="es-MX"/>
        </w:rPr>
      </w:pPr>
      <w:r w:rsidRPr="00AE0130">
        <w:rPr>
          <w:noProof/>
          <w:lang w:val="es-MX"/>
        </w:rPr>
        <w:t>Compatibilidad: Garantizar que la aplicación funcione en diversas plataformas y dispositivos.</w:t>
      </w:r>
    </w:p>
    <w:p w14:paraId="7723253F" w14:textId="28DEBEBB" w:rsidR="00E81978" w:rsidRDefault="003B442F" w:rsidP="00FD0FBD">
      <w:pPr>
        <w:pStyle w:val="Prrafodelista"/>
        <w:numPr>
          <w:ilvl w:val="0"/>
          <w:numId w:val="16"/>
        </w:numPr>
        <w:jc w:val="both"/>
        <w:rPr>
          <w:noProof/>
          <w:lang w:val="es-MX"/>
        </w:rPr>
      </w:pPr>
      <w:r w:rsidRPr="00AE0130">
        <w:rPr>
          <w:noProof/>
          <w:lang w:val="es-MX"/>
        </w:rPr>
        <w:t>Dependencias: Minimizar las dependencias externas para facilitar la portabilidad.</w:t>
      </w:r>
    </w:p>
    <w:p w14:paraId="2491A502" w14:textId="18F56989" w:rsidR="00FD0FBD" w:rsidRDefault="00E4128D" w:rsidP="002C7A21">
      <w:pPr>
        <w:pStyle w:val="Ttulo3"/>
        <w:rPr>
          <w:noProof/>
          <w:lang w:val="es-MX"/>
        </w:rPr>
      </w:pPr>
      <w:bookmarkStart w:id="4" w:name="_Toc168915860"/>
      <w:r>
        <w:rPr>
          <w:noProof/>
          <w:lang w:val="es-MX"/>
        </w:rPr>
        <w:t>2.2.2</w:t>
      </w:r>
      <w:r w:rsidR="00707D28">
        <w:rPr>
          <w:noProof/>
          <w:lang w:val="es-MX"/>
        </w:rPr>
        <w:tab/>
      </w:r>
      <w:r>
        <w:rPr>
          <w:noProof/>
          <w:lang w:val="es-MX"/>
        </w:rPr>
        <w:t>Objet</w:t>
      </w:r>
      <w:r w:rsidR="00BB5C12">
        <w:rPr>
          <w:noProof/>
          <w:lang w:val="es-MX"/>
        </w:rPr>
        <w:t>i</w:t>
      </w:r>
      <w:r>
        <w:rPr>
          <w:noProof/>
          <w:lang w:val="es-MX"/>
        </w:rPr>
        <w:t>v</w:t>
      </w:r>
      <w:r w:rsidR="00BB5C12">
        <w:rPr>
          <w:noProof/>
          <w:lang w:val="es-MX"/>
        </w:rPr>
        <w:t>os particulares</w:t>
      </w:r>
      <w:r w:rsidR="00F25E6E">
        <w:rPr>
          <w:noProof/>
          <w:lang w:val="es-MX"/>
        </w:rPr>
        <w:t>.</w:t>
      </w:r>
      <w:bookmarkEnd w:id="4"/>
    </w:p>
    <w:p w14:paraId="7ABC25DE" w14:textId="0F001404" w:rsidR="00F25E6E" w:rsidRDefault="00BD3FEB" w:rsidP="00FD0FBD">
      <w:pPr>
        <w:jc w:val="both"/>
        <w:rPr>
          <w:noProof/>
          <w:lang w:val="es-MX"/>
        </w:rPr>
      </w:pPr>
      <w:r w:rsidRPr="00BD3FEB">
        <w:rPr>
          <w:noProof/>
          <w:lang w:val="es-MX"/>
        </w:rPr>
        <w:t>Hablando de los requerimientos específicos, hacemos referencia a aquellos que fueron ideados específicamente para nuestra aplicación. Estos requerimientos tienen como objetivo cumplir con las expectativas de nuestros stakeholders, sin dejar de lado la eficacia de la aplicación web. Los requerimientos específicos son:</w:t>
      </w:r>
    </w:p>
    <w:p w14:paraId="66825CFE" w14:textId="77777777" w:rsidR="00CC08BE" w:rsidRPr="007C40BA" w:rsidRDefault="00CC08BE" w:rsidP="007C40BA">
      <w:pPr>
        <w:pStyle w:val="Prrafodelista"/>
        <w:numPr>
          <w:ilvl w:val="0"/>
          <w:numId w:val="17"/>
        </w:numPr>
        <w:jc w:val="both"/>
        <w:rPr>
          <w:noProof/>
          <w:lang w:val="es-MX"/>
        </w:rPr>
      </w:pPr>
      <w:r w:rsidRPr="007C40BA">
        <w:rPr>
          <w:noProof/>
          <w:lang w:val="es-MX"/>
        </w:rPr>
        <w:t>Se debe poder revisar el expediente académico del tutorado.</w:t>
      </w:r>
    </w:p>
    <w:p w14:paraId="6E411247" w14:textId="77777777" w:rsidR="00CC08BE" w:rsidRPr="007C40BA" w:rsidRDefault="00CC08BE" w:rsidP="007C40BA">
      <w:pPr>
        <w:pStyle w:val="Prrafodelista"/>
        <w:numPr>
          <w:ilvl w:val="0"/>
          <w:numId w:val="17"/>
        </w:numPr>
        <w:jc w:val="both"/>
        <w:rPr>
          <w:noProof/>
          <w:lang w:val="es-MX"/>
        </w:rPr>
      </w:pPr>
      <w:r w:rsidRPr="007C40BA">
        <w:rPr>
          <w:noProof/>
          <w:lang w:val="es-MX"/>
        </w:rPr>
        <w:t>Se debe llevar un registro de notas, comentarios y observaciones referentes al progreso de los estudiantes.</w:t>
      </w:r>
    </w:p>
    <w:p w14:paraId="79B936DE" w14:textId="77777777" w:rsidR="00CC08BE" w:rsidRPr="007C40BA" w:rsidRDefault="00CC08BE" w:rsidP="007C40BA">
      <w:pPr>
        <w:pStyle w:val="Prrafodelista"/>
        <w:numPr>
          <w:ilvl w:val="0"/>
          <w:numId w:val="17"/>
        </w:numPr>
        <w:jc w:val="both"/>
        <w:rPr>
          <w:noProof/>
          <w:lang w:val="es-MX"/>
        </w:rPr>
      </w:pPr>
      <w:r w:rsidRPr="007C40BA">
        <w:rPr>
          <w:noProof/>
          <w:lang w:val="es-MX"/>
        </w:rPr>
        <w:t>Debe verse el historial de tutorías realizadas, incluyendo detalles como la fecha, duración y temas tratados.</w:t>
      </w:r>
    </w:p>
    <w:p w14:paraId="70BCC9C4" w14:textId="77777777" w:rsidR="00CC08BE" w:rsidRPr="007C40BA" w:rsidRDefault="00CC08BE" w:rsidP="007C40BA">
      <w:pPr>
        <w:pStyle w:val="Prrafodelista"/>
        <w:numPr>
          <w:ilvl w:val="0"/>
          <w:numId w:val="17"/>
        </w:numPr>
        <w:jc w:val="both"/>
        <w:rPr>
          <w:noProof/>
          <w:lang w:val="es-MX"/>
        </w:rPr>
      </w:pPr>
      <w:r w:rsidRPr="007C40BA">
        <w:rPr>
          <w:noProof/>
          <w:lang w:val="es-MX"/>
        </w:rPr>
        <w:t>Debe ser posible generar informes sobre el rendimiento individual de los tutorados, representados con estadísticas en comparación con lo ideal y/o lo real.</w:t>
      </w:r>
    </w:p>
    <w:p w14:paraId="1ECF6064" w14:textId="77777777" w:rsidR="00CC08BE" w:rsidRPr="007C40BA" w:rsidRDefault="00CC08BE" w:rsidP="007C40BA">
      <w:pPr>
        <w:pStyle w:val="Prrafodelista"/>
        <w:numPr>
          <w:ilvl w:val="0"/>
          <w:numId w:val="17"/>
        </w:numPr>
        <w:jc w:val="both"/>
        <w:rPr>
          <w:noProof/>
          <w:lang w:val="es-MX"/>
        </w:rPr>
      </w:pPr>
      <w:r w:rsidRPr="007C40BA">
        <w:rPr>
          <w:noProof/>
          <w:lang w:val="es-MX"/>
        </w:rPr>
        <w:t>Se deben realizar análisis y estadísticas sobre el uso de la plataforma, como: número de tutorías programadas, asistencia, participación, etc.</w:t>
      </w:r>
    </w:p>
    <w:p w14:paraId="7CC6ADE8" w14:textId="77777777" w:rsidR="00CC08BE" w:rsidRPr="007C40BA" w:rsidRDefault="00CC08BE" w:rsidP="007C40BA">
      <w:pPr>
        <w:pStyle w:val="Prrafodelista"/>
        <w:numPr>
          <w:ilvl w:val="0"/>
          <w:numId w:val="17"/>
        </w:numPr>
        <w:jc w:val="both"/>
        <w:rPr>
          <w:noProof/>
          <w:lang w:val="es-MX"/>
        </w:rPr>
      </w:pPr>
      <w:r w:rsidRPr="007C40BA">
        <w:rPr>
          <w:noProof/>
          <w:lang w:val="es-MX"/>
        </w:rPr>
        <w:t>Se deben generar también estadísticas de desempeño académico de los tutorados.</w:t>
      </w:r>
    </w:p>
    <w:p w14:paraId="4B904C7C" w14:textId="77777777" w:rsidR="00CC08BE" w:rsidRPr="007C40BA" w:rsidRDefault="00CC08BE" w:rsidP="007C40BA">
      <w:pPr>
        <w:pStyle w:val="Prrafodelista"/>
        <w:numPr>
          <w:ilvl w:val="0"/>
          <w:numId w:val="17"/>
        </w:numPr>
        <w:jc w:val="both"/>
        <w:rPr>
          <w:noProof/>
          <w:lang w:val="es-MX"/>
        </w:rPr>
      </w:pPr>
      <w:r w:rsidRPr="007C40BA">
        <w:rPr>
          <w:noProof/>
          <w:lang w:val="es-MX"/>
        </w:rPr>
        <w:t>Los tutores deben poder buscar alumnos específicos.</w:t>
      </w:r>
    </w:p>
    <w:p w14:paraId="4AE83D86" w14:textId="29CBDE41" w:rsidR="00E81978" w:rsidRPr="00254A5C" w:rsidRDefault="00CC08BE" w:rsidP="00254A5C">
      <w:pPr>
        <w:pStyle w:val="Prrafodelista"/>
        <w:numPr>
          <w:ilvl w:val="0"/>
          <w:numId w:val="17"/>
        </w:numPr>
        <w:jc w:val="both"/>
        <w:rPr>
          <w:noProof/>
          <w:lang w:val="es-MX"/>
        </w:rPr>
      </w:pPr>
      <w:r w:rsidRPr="007C40BA">
        <w:rPr>
          <w:noProof/>
          <w:lang w:val="es-MX"/>
        </w:rPr>
        <w:lastRenderedPageBreak/>
        <w:t>Mensajería entre tutores y tutorados para facilitar la comunicación y coordinación, parecido a Eminus.</w:t>
      </w:r>
    </w:p>
    <w:p w14:paraId="61AFD55E" w14:textId="77777777" w:rsidR="00254A5C" w:rsidRDefault="00254A5C">
      <w:pPr>
        <w:rPr>
          <w:b/>
          <w:bCs/>
          <w:noProof/>
          <w:color w:val="00B0F0"/>
          <w:lang w:val="es-MX"/>
        </w:rPr>
      </w:pPr>
      <w:r>
        <w:rPr>
          <w:noProof/>
          <w:lang w:val="es-MX"/>
        </w:rPr>
        <w:br w:type="page"/>
      </w:r>
    </w:p>
    <w:bookmarkStart w:id="5" w:name="_Toc168915861" w:displacedByCustomXml="next"/>
    <w:sdt>
      <w:sdtPr>
        <w:rPr>
          <w:rFonts w:asciiTheme="minorHAnsi" w:eastAsiaTheme="minorEastAsia" w:hAnsiTheme="minorHAnsi" w:cstheme="minorBidi"/>
          <w:noProof/>
          <w:lang w:val="es-MX"/>
        </w:rPr>
        <w:id w:val="62297111"/>
        <w:docPartObj>
          <w:docPartGallery w:val="Bibliographies"/>
          <w:docPartUnique/>
        </w:docPartObj>
      </w:sdtPr>
      <w:sdtEndPr>
        <w:rPr>
          <w:b w:val="0"/>
          <w:bCs w:val="0"/>
          <w:color w:val="auto"/>
        </w:rPr>
      </w:sdtEndPr>
      <w:sdtContent>
        <w:p w14:paraId="4A8D2621" w14:textId="037FAE2E" w:rsidR="00E81978" w:rsidRPr="000E2692" w:rsidRDefault="005D3A03" w:rsidP="004F4115">
          <w:pPr>
            <w:pStyle w:val="Ttulo1"/>
            <w:numPr>
              <w:ilvl w:val="0"/>
              <w:numId w:val="21"/>
            </w:numPr>
            <w:rPr>
              <w:rFonts w:asciiTheme="minorHAnsi" w:eastAsiaTheme="minorEastAsia" w:hAnsiTheme="minorHAnsi" w:cstheme="minorBidi"/>
              <w:noProof/>
              <w:lang w:val="es-MX"/>
            </w:rPr>
          </w:pPr>
          <w:r w:rsidRPr="00254A5C">
            <w:t>Referencias</w:t>
          </w:r>
          <w:bookmarkEnd w:id="5"/>
        </w:p>
        <w:p w14:paraId="23FCA1C6" w14:textId="77777777" w:rsidR="003138EF" w:rsidRPr="003138EF" w:rsidRDefault="00C31D30" w:rsidP="003138EF">
          <w:pPr>
            <w:pStyle w:val="Bibliografa"/>
            <w:rPr>
              <w:noProof/>
              <w:lang w:val="es-MX"/>
            </w:rPr>
          </w:pPr>
          <w:r w:rsidRPr="003138EF">
            <w:rPr>
              <w:noProof/>
              <w:lang w:val="es-MX" w:bidi="es-MX"/>
            </w:rPr>
            <w:fldChar w:fldCharType="begin"/>
          </w:r>
          <w:r w:rsidRPr="003138EF">
            <w:rPr>
              <w:noProof/>
              <w:lang w:val="es-MX" w:bidi="es-MX"/>
            </w:rPr>
            <w:instrText xml:space="preserve"> BIBLIOGRAPHY </w:instrText>
          </w:r>
          <w:r w:rsidRPr="003138EF">
            <w:rPr>
              <w:noProof/>
              <w:lang w:val="es-MX" w:bidi="es-MX"/>
            </w:rPr>
            <w:fldChar w:fldCharType="separate"/>
          </w:r>
          <w:r w:rsidR="003138EF" w:rsidRPr="003138EF">
            <w:rPr>
              <w:noProof/>
              <w:lang w:val="es-MX"/>
            </w:rPr>
            <w:t xml:space="preserve">Apellido, n. s. (Año). Título del artículo. </w:t>
          </w:r>
          <w:r w:rsidR="003138EF" w:rsidRPr="003138EF">
            <w:rPr>
              <w:i/>
              <w:iCs/>
              <w:noProof/>
              <w:lang w:val="es-MX"/>
            </w:rPr>
            <w:t>Título del diario</w:t>
          </w:r>
          <w:r w:rsidR="003138EF" w:rsidRPr="003138EF">
            <w:rPr>
              <w:noProof/>
              <w:lang w:val="es-MX"/>
            </w:rPr>
            <w:t>, páginas desde - hasta.</w:t>
          </w:r>
        </w:p>
        <w:p w14:paraId="2DD6DDFB" w14:textId="77777777" w:rsidR="003138EF" w:rsidRPr="003138EF" w:rsidRDefault="003138EF" w:rsidP="003138EF">
          <w:pPr>
            <w:pStyle w:val="Bibliografa"/>
            <w:rPr>
              <w:noProof/>
              <w:lang w:val="es-MX"/>
            </w:rPr>
          </w:pPr>
          <w:r w:rsidRPr="003138EF">
            <w:rPr>
              <w:noProof/>
              <w:lang w:val="es-MX"/>
            </w:rPr>
            <w:t xml:space="preserve">Apellido, n. s. (Año). </w:t>
          </w:r>
          <w:r w:rsidRPr="003138EF">
            <w:rPr>
              <w:i/>
              <w:iCs/>
              <w:noProof/>
              <w:lang w:val="es-MX"/>
            </w:rPr>
            <w:t>Título del libro.</w:t>
          </w:r>
          <w:r w:rsidRPr="003138EF">
            <w:rPr>
              <w:noProof/>
              <w:lang w:val="es-MX"/>
            </w:rPr>
            <w:t xml:space="preserve"> Nombre de la ciudad: Nombre del publicador.</w:t>
          </w:r>
        </w:p>
        <w:p w14:paraId="270EB0BD" w14:textId="77777777" w:rsidR="00E81978" w:rsidRPr="003138EF" w:rsidRDefault="00C31D30" w:rsidP="003138EF">
          <w:pPr>
            <w:pStyle w:val="Bibliografa"/>
            <w:rPr>
              <w:noProof/>
              <w:lang w:val="es-MX"/>
            </w:rPr>
          </w:pPr>
          <w:r w:rsidRPr="003138EF">
            <w:rPr>
              <w:b/>
              <w:noProof/>
              <w:lang w:val="es-MX" w:bidi="es-MX"/>
            </w:rPr>
            <w:fldChar w:fldCharType="end"/>
          </w:r>
        </w:p>
      </w:sdtContent>
    </w:sdt>
    <w:sectPr w:rsidR="00E81978" w:rsidRPr="003138EF" w:rsidSect="006E5607">
      <w:headerReference w:type="default" r:id="rId12"/>
      <w:headerReference w:type="first" r:id="rId13"/>
      <w:footnotePr>
        <w:pos w:val="beneathText"/>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A4E09" w14:textId="77777777" w:rsidR="00D167DF" w:rsidRDefault="00D167DF">
      <w:pPr>
        <w:spacing w:line="240" w:lineRule="auto"/>
      </w:pPr>
      <w:r>
        <w:separator/>
      </w:r>
    </w:p>
    <w:p w14:paraId="1D20A4E9" w14:textId="77777777" w:rsidR="00D167DF" w:rsidRDefault="00D167DF"/>
  </w:endnote>
  <w:endnote w:type="continuationSeparator" w:id="0">
    <w:p w14:paraId="6189554B" w14:textId="77777777" w:rsidR="00D167DF" w:rsidRDefault="00D167DF">
      <w:pPr>
        <w:spacing w:line="240" w:lineRule="auto"/>
      </w:pPr>
      <w:r>
        <w:continuationSeparator/>
      </w:r>
    </w:p>
    <w:p w14:paraId="6C9A045F" w14:textId="77777777" w:rsidR="00D167DF" w:rsidRDefault="00D167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85177" w14:textId="77777777" w:rsidR="00D167DF" w:rsidRDefault="00D167DF">
      <w:pPr>
        <w:spacing w:line="240" w:lineRule="auto"/>
      </w:pPr>
      <w:r>
        <w:separator/>
      </w:r>
    </w:p>
    <w:p w14:paraId="2F7A13AE" w14:textId="77777777" w:rsidR="00D167DF" w:rsidRDefault="00D167DF"/>
  </w:footnote>
  <w:footnote w:type="continuationSeparator" w:id="0">
    <w:p w14:paraId="500D8D40" w14:textId="77777777" w:rsidR="00D167DF" w:rsidRDefault="00D167DF">
      <w:pPr>
        <w:spacing w:line="240" w:lineRule="auto"/>
      </w:pPr>
      <w:r>
        <w:continuationSeparator/>
      </w:r>
    </w:p>
    <w:p w14:paraId="32F0C151" w14:textId="77777777" w:rsidR="00D167DF" w:rsidRDefault="00D167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2076C" w14:textId="621D142E" w:rsidR="004B2BD8" w:rsidRPr="004B2BD8" w:rsidRDefault="00F938D4" w:rsidP="004B2BD8">
    <w:pPr>
      <w:pStyle w:val="Encabezado"/>
    </w:pPr>
    <w:r w:rsidRPr="004B2BD8">
      <w:rPr>
        <w:noProof/>
      </w:rPr>
      <w:drawing>
        <wp:anchor distT="0" distB="0" distL="114300" distR="114300" simplePos="0" relativeHeight="251778560" behindDoc="0" locked="0" layoutInCell="1" allowOverlap="1" wp14:anchorId="186C5272" wp14:editId="6296C27E">
          <wp:simplePos x="0" y="0"/>
          <wp:positionH relativeFrom="margin">
            <wp:posOffset>209550</wp:posOffset>
          </wp:positionH>
          <wp:positionV relativeFrom="paragraph">
            <wp:posOffset>-367030</wp:posOffset>
          </wp:positionV>
          <wp:extent cx="882015" cy="662305"/>
          <wp:effectExtent l="0" t="0" r="0" b="0"/>
          <wp:wrapNone/>
          <wp:docPr id="122338346" name="Imagen 12233834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82015" cy="662305"/>
                  </a:xfrm>
                  <a:prstGeom prst="rect">
                    <a:avLst/>
                  </a:prstGeom>
                </pic:spPr>
              </pic:pic>
            </a:graphicData>
          </a:graphic>
          <wp14:sizeRelH relativeFrom="page">
            <wp14:pctWidth>0</wp14:pctWidth>
          </wp14:sizeRelH>
          <wp14:sizeRelV relativeFrom="page">
            <wp14:pctHeight>0</wp14:pctHeight>
          </wp14:sizeRelV>
        </wp:anchor>
      </w:drawing>
    </w:r>
    <w:sdt>
      <w:sdtPr>
        <w:alias w:val="Encabezado"/>
        <w:tag w:val=""/>
        <w:id w:val="12739865"/>
        <w:placeholder>
          <w:docPart w:val="8020DC0A6E004BEA95F39A01F0CC735C"/>
        </w:placeholder>
        <w15:dataBinding w:prefixMappings="xmlns:ns0='http://schemas.microsoft.com/office/2006/coverPageProps' " w:xpath="/ns0:CoverPageProperties[1]/ns0:Abstract[1]" w:storeItemID="{55AF091B-3C7A-41E3-B477-F2FDAA23CFDA}"/>
        <w15:appearance w15:val="hidden"/>
      </w:sdtPr>
      <w:sdtEndPr/>
      <w:sdtContent>
        <w:r w:rsidR="004B2BD8" w:rsidRPr="004B2BD8">
          <w:t xml:space="preserve">                                          </w:t>
        </w:r>
        <w:r w:rsidR="006542BE">
          <w:t xml:space="preserve">  </w:t>
        </w:r>
        <w:r w:rsidR="004B2BD8" w:rsidRPr="004B2BD8">
          <w:t xml:space="preserve"> Reporte de</w:t>
        </w:r>
        <w:r w:rsidR="00C64692">
          <w:t xml:space="preserve">l </w:t>
        </w:r>
        <w:r w:rsidR="00CD4D97">
          <w:t>módulo de seguimiento y evaluación de tutorías</w:t>
        </w:r>
        <w:r w:rsidR="004B2BD8" w:rsidRPr="004B2BD8">
          <w:t>.</w:t>
        </w:r>
      </w:sdtContent>
    </w:sdt>
  </w:p>
  <w:p w14:paraId="56827344" w14:textId="0078DD04" w:rsidR="00E81978" w:rsidRPr="00366C79" w:rsidRDefault="00AD68E7">
    <w:pPr>
      <w:pStyle w:val="Encabezado"/>
      <w:rPr>
        <w:noProof/>
        <w:lang w:val="es-MX"/>
      </w:rPr>
    </w:pPr>
    <w:r>
      <w:pict w14:anchorId="3FA6D2D8">
        <v:line id="_x0000_s1029" style="position:absolute;z-index:251664384;visibility:visible;mso-wrap-style:square;mso-wrap-distance-left:9pt;mso-wrap-distance-top:0;mso-wrap-distance-right:9pt;mso-wrap-distance-bottom:0;mso-position-horizontal-relative:text;mso-position-vertical-relative:text" from="15.3pt,12.95pt" to="399pt,12.95pt" strokecolor="#008ac9" strokeweight="4.5pt">
          <v:stroke joinstyle="miter"/>
        </v:line>
      </w:pict>
    </w:r>
    <w:r>
      <w:pict w14:anchorId="594F6D45">
        <v:line id="_x0000_s1030" style="position:absolute;z-index:251665408;visibility:visible;mso-wrap-style:square;mso-width-percent:0;mso-height-percent:0;mso-wrap-distance-left:9pt;mso-wrap-distance-top:0;mso-wrap-distance-right:9pt;mso-wrap-distance-bottom:0;mso-position-horizontal-relative:page;mso-position-vertical-relative:text;mso-width-percent:0;mso-height-percent:0;mso-width-relative:margin;mso-height-relative:margin" from="163.7pt,6.5pt" to="506.6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" strokecolor="#00b050" strokeweight="1.5pt">
          <v:stroke joinstyle="miter"/>
          <w10:wrap anchorx="page"/>
        </v:line>
      </w:pict>
    </w:r>
    <w:r w:rsidR="005D3A03" w:rsidRPr="00366C79">
      <w:rPr>
        <w:rStyle w:val="Textoennegrita"/>
        <w:noProof/>
        <w:lang w:val="es-MX" w:bidi="es-MX"/>
      </w:rPr>
      <w:ptab w:relativeTo="margin" w:alignment="right" w:leader="none"/>
    </w:r>
    <w:r w:rsidR="005D3A03" w:rsidRPr="00366C79">
      <w:rPr>
        <w:rStyle w:val="Textoennegrita"/>
        <w:noProof/>
        <w:lang w:val="es-MX" w:bidi="es-MX"/>
      </w:rPr>
      <w:fldChar w:fldCharType="begin"/>
    </w:r>
    <w:r w:rsidR="005D3A03" w:rsidRPr="00366C79">
      <w:rPr>
        <w:rStyle w:val="Textoennegrita"/>
        <w:noProof/>
        <w:lang w:val="es-MX" w:bidi="es-MX"/>
      </w:rPr>
      <w:instrText xml:space="preserve"> PAGE   \* MERGEFORMAT </w:instrText>
    </w:r>
    <w:r w:rsidR="005D3A03" w:rsidRPr="00366C79">
      <w:rPr>
        <w:rStyle w:val="Textoennegrita"/>
        <w:noProof/>
        <w:lang w:val="es-MX" w:bidi="es-MX"/>
      </w:rPr>
      <w:fldChar w:fldCharType="separate"/>
    </w:r>
    <w:r w:rsidR="000D3F41" w:rsidRPr="00366C79">
      <w:rPr>
        <w:rStyle w:val="Textoennegrita"/>
        <w:noProof/>
        <w:lang w:val="es-MX" w:bidi="es-MX"/>
      </w:rPr>
      <w:t>8</w:t>
    </w:r>
    <w:r w:rsidR="005D3A03" w:rsidRPr="00366C79">
      <w:rPr>
        <w:rStyle w:val="Textoennegrita"/>
        <w:noProof/>
        <w:lang w:val="es-MX" w:bidi="es-MX"/>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83332" w14:textId="4FD6F680" w:rsidR="00C5796F" w:rsidRPr="005E24F9" w:rsidRDefault="00C5796F" w:rsidP="00C5796F">
    <w:pPr>
      <w:pStyle w:val="Encabezado"/>
      <w:ind w:left="2160" w:firstLine="720"/>
      <w:jc w:val="center"/>
      <w:rPr>
        <w:rFonts w:ascii="Arial Unicode MS" w:eastAsia="Arial Unicode MS" w:hAnsi="Arial Unicode MS" w:cs="Arial Unicode MS"/>
        <w:sz w:val="20"/>
        <w:szCs w:val="20"/>
      </w:rPr>
    </w:pPr>
    <w:r>
      <w:rPr>
        <w:rFonts w:ascii="Arial Unicode MS" w:eastAsia="Arial Unicode MS" w:hAnsi="Arial Unicode MS" w:cs="Arial Unicode MS"/>
        <w:noProof/>
        <w:sz w:val="20"/>
        <w:szCs w:val="20"/>
      </w:rPr>
      <w:drawing>
        <wp:anchor distT="0" distB="0" distL="114300" distR="114300" simplePos="0" relativeHeight="251659264" behindDoc="0" locked="0" layoutInCell="1" allowOverlap="1" wp14:anchorId="0FB0F6AF" wp14:editId="15C79064">
          <wp:simplePos x="0" y="0"/>
          <wp:positionH relativeFrom="margin">
            <wp:posOffset>428625</wp:posOffset>
          </wp:positionH>
          <wp:positionV relativeFrom="paragraph">
            <wp:posOffset>-314325</wp:posOffset>
          </wp:positionV>
          <wp:extent cx="881597" cy="661670"/>
          <wp:effectExtent l="0" t="0" r="0" b="5080"/>
          <wp:wrapNone/>
          <wp:docPr id="1613331821" name="Imagen 161333182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81597" cy="661670"/>
                  </a:xfrm>
                  <a:prstGeom prst="rect">
                    <a:avLst/>
                  </a:prstGeom>
                </pic:spPr>
              </pic:pic>
            </a:graphicData>
          </a:graphic>
          <wp14:sizeRelH relativeFrom="page">
            <wp14:pctWidth>0</wp14:pctWidth>
          </wp14:sizeRelH>
          <wp14:sizeRelV relativeFrom="page">
            <wp14:pctHeight>0</wp14:pctHeight>
          </wp14:sizeRelV>
        </wp:anchor>
      </w:drawing>
    </w:r>
    <w:r>
      <w:rPr>
        <w:rFonts w:eastAsia="Arial Unicode MS"/>
      </w:rPr>
      <w:t>Reporte del módulo de seguimiento y evaluación de tutorías.</w:t>
    </w:r>
  </w:p>
  <w:p w14:paraId="6594BB92" w14:textId="220113FE" w:rsidR="00E81978" w:rsidRPr="00366C79" w:rsidRDefault="00AD68E7">
    <w:pPr>
      <w:pStyle w:val="Encabezado"/>
      <w:rPr>
        <w:rStyle w:val="Textoennegrita"/>
        <w:noProof/>
        <w:lang w:val="es-MX"/>
      </w:rPr>
    </w:pPr>
    <w:r>
      <w:rPr>
        <w:noProof/>
      </w:rPr>
      <w:pict w14:anchorId="37194F55">
        <v:line id="Conector recto 10"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13.75pt,11.7pt" to="494.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" strokecolor="#00b050" strokeweight="1.5pt">
          <v:stroke joinstyle="miter"/>
          <w10:wrap anchorx="page"/>
        </v:line>
      </w:pict>
    </w:r>
    <w:r>
      <w:rPr>
        <w:noProof/>
      </w:rPr>
      <w:pict w14:anchorId="63E7366F">
        <v:line id="Conector recto 7" o:spid="_x0000_s1025"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7.7pt" to="393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" strokecolor="#0070c0" strokeweight="4.5pt">
          <v:stroke joinstyle="miter"/>
        </v:line>
      </w:pict>
    </w:r>
    <w:r w:rsidR="005D3A03" w:rsidRPr="00366C79">
      <w:rPr>
        <w:rStyle w:val="Textoennegrita"/>
        <w:noProof/>
        <w:lang w:val="es-MX" w:bidi="es-MX"/>
      </w:rPr>
      <w:ptab w:relativeTo="margin" w:alignment="right" w:leader="none"/>
    </w:r>
    <w:r w:rsidR="005D3A03" w:rsidRPr="00366C79">
      <w:rPr>
        <w:rStyle w:val="Textoennegrita"/>
        <w:noProof/>
        <w:lang w:val="es-MX" w:bidi="es-MX"/>
      </w:rPr>
      <w:fldChar w:fldCharType="begin"/>
    </w:r>
    <w:r w:rsidR="005D3A03" w:rsidRPr="00366C79">
      <w:rPr>
        <w:rStyle w:val="Textoennegrita"/>
        <w:noProof/>
        <w:lang w:val="es-MX" w:bidi="es-MX"/>
      </w:rPr>
      <w:instrText xml:space="preserve"> PAGE   \* MERGEFORMAT </w:instrText>
    </w:r>
    <w:r w:rsidR="005D3A03" w:rsidRPr="00366C79">
      <w:rPr>
        <w:rStyle w:val="Textoennegrita"/>
        <w:noProof/>
        <w:lang w:val="es-MX" w:bidi="es-MX"/>
      </w:rPr>
      <w:fldChar w:fldCharType="separate"/>
    </w:r>
    <w:r w:rsidR="000D3F41" w:rsidRPr="00366C79">
      <w:rPr>
        <w:rStyle w:val="Textoennegrita"/>
        <w:noProof/>
        <w:lang w:val="es-MX" w:bidi="es-MX"/>
      </w:rPr>
      <w:t>1</w:t>
    </w:r>
    <w:r w:rsidR="005D3A03" w:rsidRPr="00366C79">
      <w:rPr>
        <w:rStyle w:val="Textoennegrita"/>
        <w:noProof/>
        <w:lang w:val="es-MX" w:bidi="es-MX"/>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3CAC64AD"/>
    <w:multiLevelType w:val="hybridMultilevel"/>
    <w:tmpl w:val="26F0153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3D06556B"/>
    <w:multiLevelType w:val="hybridMultilevel"/>
    <w:tmpl w:val="5E64B196"/>
    <w:lvl w:ilvl="0" w:tplc="86D2B3EE">
      <w:start w:val="8"/>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5F635BB"/>
    <w:multiLevelType w:val="hybridMultilevel"/>
    <w:tmpl w:val="0DDE691E"/>
    <w:lvl w:ilvl="0" w:tplc="2F14951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4A4437B"/>
    <w:multiLevelType w:val="hybridMultilevel"/>
    <w:tmpl w:val="464AE846"/>
    <w:lvl w:ilvl="0" w:tplc="7E32CF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64E1522"/>
    <w:multiLevelType w:val="hybridMultilevel"/>
    <w:tmpl w:val="77509B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7069C"/>
    <w:multiLevelType w:val="hybridMultilevel"/>
    <w:tmpl w:val="577A62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65853118">
    <w:abstractNumId w:val="9"/>
  </w:num>
  <w:num w:numId="2" w16cid:durableId="657153961">
    <w:abstractNumId w:val="7"/>
  </w:num>
  <w:num w:numId="3" w16cid:durableId="1063484068">
    <w:abstractNumId w:val="6"/>
  </w:num>
  <w:num w:numId="4" w16cid:durableId="832793165">
    <w:abstractNumId w:val="5"/>
  </w:num>
  <w:num w:numId="5" w16cid:durableId="2124954340">
    <w:abstractNumId w:val="4"/>
  </w:num>
  <w:num w:numId="6" w16cid:durableId="1974405963">
    <w:abstractNumId w:val="8"/>
  </w:num>
  <w:num w:numId="7" w16cid:durableId="1919901242">
    <w:abstractNumId w:val="3"/>
  </w:num>
  <w:num w:numId="8" w16cid:durableId="1924413717">
    <w:abstractNumId w:val="2"/>
  </w:num>
  <w:num w:numId="9" w16cid:durableId="645547591">
    <w:abstractNumId w:val="1"/>
  </w:num>
  <w:num w:numId="10" w16cid:durableId="396510999">
    <w:abstractNumId w:val="0"/>
  </w:num>
  <w:num w:numId="11" w16cid:durableId="154732474">
    <w:abstractNumId w:val="9"/>
    <w:lvlOverride w:ilvl="0">
      <w:startOverride w:val="1"/>
    </w:lvlOverride>
  </w:num>
  <w:num w:numId="12" w16cid:durableId="1063061768">
    <w:abstractNumId w:val="19"/>
  </w:num>
  <w:num w:numId="13" w16cid:durableId="2098208028">
    <w:abstractNumId w:val="14"/>
  </w:num>
  <w:num w:numId="14" w16cid:durableId="1882207968">
    <w:abstractNumId w:val="13"/>
  </w:num>
  <w:num w:numId="15" w16cid:durableId="1985160969">
    <w:abstractNumId w:val="17"/>
  </w:num>
  <w:num w:numId="16" w16cid:durableId="2140106378">
    <w:abstractNumId w:val="18"/>
  </w:num>
  <w:num w:numId="17" w16cid:durableId="67658472">
    <w:abstractNumId w:val="10"/>
  </w:num>
  <w:num w:numId="18" w16cid:durableId="59837154">
    <w:abstractNumId w:val="16"/>
  </w:num>
  <w:num w:numId="19" w16cid:durableId="1126851508">
    <w:abstractNumId w:val="15"/>
  </w:num>
  <w:num w:numId="20" w16cid:durableId="14043281">
    <w:abstractNumId w:val="12"/>
  </w:num>
  <w:num w:numId="21" w16cid:durableId="17881615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o:colormru v:ext="edit" colors="#051ab3"/>
    </o:shapedefaults>
    <o:shapelayout v:ext="edit">
      <o:idmap v:ext="edit" data="1"/>
    </o:shapelayout>
  </w:hdrShapeDefaults>
  <w:footnotePr>
    <w:pos w:val="beneathText"/>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5796F"/>
    <w:rsid w:val="00093135"/>
    <w:rsid w:val="000A5236"/>
    <w:rsid w:val="000A793C"/>
    <w:rsid w:val="000B0867"/>
    <w:rsid w:val="000B6F15"/>
    <w:rsid w:val="000C3049"/>
    <w:rsid w:val="000C4CAE"/>
    <w:rsid w:val="000D0FF0"/>
    <w:rsid w:val="000D3F41"/>
    <w:rsid w:val="000E2692"/>
    <w:rsid w:val="000E341C"/>
    <w:rsid w:val="000F4488"/>
    <w:rsid w:val="001147F3"/>
    <w:rsid w:val="00126DE8"/>
    <w:rsid w:val="0013260A"/>
    <w:rsid w:val="00135DFD"/>
    <w:rsid w:val="001E6B87"/>
    <w:rsid w:val="00223E74"/>
    <w:rsid w:val="00231E45"/>
    <w:rsid w:val="00242578"/>
    <w:rsid w:val="00251169"/>
    <w:rsid w:val="00254A5C"/>
    <w:rsid w:val="00264F91"/>
    <w:rsid w:val="00265309"/>
    <w:rsid w:val="0027534E"/>
    <w:rsid w:val="0028021D"/>
    <w:rsid w:val="002869F6"/>
    <w:rsid w:val="002C7A21"/>
    <w:rsid w:val="00305C92"/>
    <w:rsid w:val="003138EF"/>
    <w:rsid w:val="00330EF0"/>
    <w:rsid w:val="00355DCA"/>
    <w:rsid w:val="00366C79"/>
    <w:rsid w:val="003A3A58"/>
    <w:rsid w:val="003A4E25"/>
    <w:rsid w:val="003B2064"/>
    <w:rsid w:val="003B35C8"/>
    <w:rsid w:val="003B442F"/>
    <w:rsid w:val="003B5A1B"/>
    <w:rsid w:val="003B768F"/>
    <w:rsid w:val="003C0D19"/>
    <w:rsid w:val="003C6135"/>
    <w:rsid w:val="003C7BB2"/>
    <w:rsid w:val="0042585F"/>
    <w:rsid w:val="0042622F"/>
    <w:rsid w:val="0044622C"/>
    <w:rsid w:val="004528F4"/>
    <w:rsid w:val="004856DC"/>
    <w:rsid w:val="004863FD"/>
    <w:rsid w:val="00486DBF"/>
    <w:rsid w:val="004B2BD8"/>
    <w:rsid w:val="004D697B"/>
    <w:rsid w:val="004F4115"/>
    <w:rsid w:val="00551A02"/>
    <w:rsid w:val="005534FA"/>
    <w:rsid w:val="005552E6"/>
    <w:rsid w:val="005746B2"/>
    <w:rsid w:val="00580532"/>
    <w:rsid w:val="005A68ED"/>
    <w:rsid w:val="005D3A03"/>
    <w:rsid w:val="005E06E0"/>
    <w:rsid w:val="006034EA"/>
    <w:rsid w:val="00616D74"/>
    <w:rsid w:val="00631079"/>
    <w:rsid w:val="00653EF9"/>
    <w:rsid w:val="006542BE"/>
    <w:rsid w:val="00657660"/>
    <w:rsid w:val="006820F9"/>
    <w:rsid w:val="006947FD"/>
    <w:rsid w:val="006B3405"/>
    <w:rsid w:val="006D3A9B"/>
    <w:rsid w:val="006D65FB"/>
    <w:rsid w:val="006E025E"/>
    <w:rsid w:val="006E5607"/>
    <w:rsid w:val="00707D28"/>
    <w:rsid w:val="0072251A"/>
    <w:rsid w:val="00774F22"/>
    <w:rsid w:val="007965FB"/>
    <w:rsid w:val="00797F34"/>
    <w:rsid w:val="007C40BA"/>
    <w:rsid w:val="007C70E6"/>
    <w:rsid w:val="008002C0"/>
    <w:rsid w:val="00821371"/>
    <w:rsid w:val="00827D28"/>
    <w:rsid w:val="00830316"/>
    <w:rsid w:val="00832A6E"/>
    <w:rsid w:val="00872E82"/>
    <w:rsid w:val="00895F50"/>
    <w:rsid w:val="008B5FFF"/>
    <w:rsid w:val="008C08F1"/>
    <w:rsid w:val="008C5323"/>
    <w:rsid w:val="008D043B"/>
    <w:rsid w:val="008F2CB2"/>
    <w:rsid w:val="00902E0E"/>
    <w:rsid w:val="00943B93"/>
    <w:rsid w:val="00965AB4"/>
    <w:rsid w:val="009A6A3B"/>
    <w:rsid w:val="009C1B6B"/>
    <w:rsid w:val="009C4BB6"/>
    <w:rsid w:val="009D3F3A"/>
    <w:rsid w:val="009D674B"/>
    <w:rsid w:val="00A149AF"/>
    <w:rsid w:val="00A35182"/>
    <w:rsid w:val="00A4633E"/>
    <w:rsid w:val="00A933F5"/>
    <w:rsid w:val="00AD68E7"/>
    <w:rsid w:val="00AE0130"/>
    <w:rsid w:val="00B334F6"/>
    <w:rsid w:val="00B47442"/>
    <w:rsid w:val="00B569C2"/>
    <w:rsid w:val="00B64909"/>
    <w:rsid w:val="00B77289"/>
    <w:rsid w:val="00B823AA"/>
    <w:rsid w:val="00B835D2"/>
    <w:rsid w:val="00BA45DB"/>
    <w:rsid w:val="00BB5C12"/>
    <w:rsid w:val="00BD3FEB"/>
    <w:rsid w:val="00BF4184"/>
    <w:rsid w:val="00C05F9B"/>
    <w:rsid w:val="00C0601E"/>
    <w:rsid w:val="00C101F8"/>
    <w:rsid w:val="00C31D30"/>
    <w:rsid w:val="00C3576B"/>
    <w:rsid w:val="00C37428"/>
    <w:rsid w:val="00C5796F"/>
    <w:rsid w:val="00C57C3E"/>
    <w:rsid w:val="00C64692"/>
    <w:rsid w:val="00C72550"/>
    <w:rsid w:val="00C805A6"/>
    <w:rsid w:val="00C81CB1"/>
    <w:rsid w:val="00C9358F"/>
    <w:rsid w:val="00CC08BE"/>
    <w:rsid w:val="00CC15E4"/>
    <w:rsid w:val="00CD4D97"/>
    <w:rsid w:val="00CD6E39"/>
    <w:rsid w:val="00CE063A"/>
    <w:rsid w:val="00CF6A94"/>
    <w:rsid w:val="00CF6E91"/>
    <w:rsid w:val="00D167DF"/>
    <w:rsid w:val="00D175BB"/>
    <w:rsid w:val="00D219F4"/>
    <w:rsid w:val="00D2694D"/>
    <w:rsid w:val="00D33A60"/>
    <w:rsid w:val="00D36C84"/>
    <w:rsid w:val="00D44A9C"/>
    <w:rsid w:val="00D512F0"/>
    <w:rsid w:val="00D717EE"/>
    <w:rsid w:val="00D85B68"/>
    <w:rsid w:val="00D91FD8"/>
    <w:rsid w:val="00D96CDC"/>
    <w:rsid w:val="00DA47D8"/>
    <w:rsid w:val="00DD3FC9"/>
    <w:rsid w:val="00DF7348"/>
    <w:rsid w:val="00E025C7"/>
    <w:rsid w:val="00E27036"/>
    <w:rsid w:val="00E40ADB"/>
    <w:rsid w:val="00E4128D"/>
    <w:rsid w:val="00E6004D"/>
    <w:rsid w:val="00E7524F"/>
    <w:rsid w:val="00E81978"/>
    <w:rsid w:val="00E95BBF"/>
    <w:rsid w:val="00EB270A"/>
    <w:rsid w:val="00ED6C22"/>
    <w:rsid w:val="00F25E6E"/>
    <w:rsid w:val="00F3110E"/>
    <w:rsid w:val="00F379B7"/>
    <w:rsid w:val="00F525FA"/>
    <w:rsid w:val="00F86A4E"/>
    <w:rsid w:val="00F938D4"/>
    <w:rsid w:val="00FA05A7"/>
    <w:rsid w:val="00FB5B89"/>
    <w:rsid w:val="00FC2560"/>
    <w:rsid w:val="00FD0FBD"/>
    <w:rsid w:val="00FD4F59"/>
    <w:rsid w:val="00FD6BE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51ab3"/>
    </o:shapedefaults>
    <o:shapelayout v:ext="edit">
      <o:idmap v:ext="edit" data="2"/>
    </o:shapelayout>
  </w:shapeDefaults>
  <w:decimalSymbol w:val="."/>
  <w:listSeparator w:val=","/>
  <w14:docId w14:val="201F09C6"/>
  <w15:docId w15:val="{4DDFFBF7-9E23-42D9-B71B-A56D63DA6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Ttulo1">
    <w:name w:val="heading 1"/>
    <w:basedOn w:val="Normal"/>
    <w:next w:val="Normal"/>
    <w:link w:val="Ttulo1Car"/>
    <w:uiPriority w:val="4"/>
    <w:qFormat/>
    <w:rsid w:val="00E7524F"/>
    <w:pPr>
      <w:keepNext/>
      <w:keepLines/>
      <w:ind w:firstLine="0"/>
      <w:jc w:val="both"/>
      <w:outlineLvl w:val="0"/>
    </w:pPr>
    <w:rPr>
      <w:rFonts w:asciiTheme="majorHAnsi" w:eastAsiaTheme="majorEastAsia" w:hAnsiTheme="majorHAnsi" w:cstheme="majorBidi"/>
      <w:b/>
      <w:bCs/>
      <w:color w:val="00B0F0"/>
    </w:rPr>
  </w:style>
  <w:style w:type="paragraph" w:styleId="Ttulo2">
    <w:name w:val="heading 2"/>
    <w:basedOn w:val="Normal"/>
    <w:next w:val="Normal"/>
    <w:link w:val="Ttulo2Car"/>
    <w:uiPriority w:val="4"/>
    <w:unhideWhenUsed/>
    <w:qFormat/>
    <w:rsid w:val="00E95BBF"/>
    <w:pPr>
      <w:keepNext/>
      <w:keepLines/>
      <w:ind w:firstLine="0"/>
      <w:outlineLvl w:val="1"/>
    </w:pPr>
    <w:rPr>
      <w:rFonts w:asciiTheme="majorHAnsi" w:eastAsiaTheme="majorEastAsia" w:hAnsiTheme="majorHAnsi" w:cstheme="majorBidi"/>
      <w:b/>
      <w:bCs/>
      <w:color w:val="00B0F0"/>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nhideWhenUsed/>
    <w:qFormat/>
    <w:pPr>
      <w:spacing w:line="240" w:lineRule="auto"/>
      <w:ind w:firstLine="0"/>
    </w:pPr>
  </w:style>
  <w:style w:type="character" w:customStyle="1" w:styleId="EncabezadoCar">
    <w:name w:val="Encabezado Car"/>
    <w:basedOn w:val="Fuentedeprrafopredeter"/>
    <w:link w:val="Encabezado"/>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4"/>
    <w:rsid w:val="00E7524F"/>
    <w:rPr>
      <w:rFonts w:asciiTheme="majorHAnsi" w:eastAsiaTheme="majorEastAsia" w:hAnsiTheme="majorHAnsi" w:cstheme="majorBidi"/>
      <w:b/>
      <w:bCs/>
      <w:color w:val="00B0F0"/>
      <w:kern w:val="24"/>
    </w:rPr>
  </w:style>
  <w:style w:type="character" w:customStyle="1" w:styleId="Ttulo2Car">
    <w:name w:val="Título 2 Car"/>
    <w:basedOn w:val="Fuentedeprrafopredeter"/>
    <w:link w:val="Ttulo2"/>
    <w:uiPriority w:val="4"/>
    <w:rsid w:val="00E95BBF"/>
    <w:rPr>
      <w:rFonts w:asciiTheme="majorHAnsi" w:eastAsiaTheme="majorEastAsia" w:hAnsiTheme="majorHAnsi" w:cstheme="majorBidi"/>
      <w:b/>
      <w:bCs/>
      <w:color w:val="00B0F0"/>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unhideWhenUsed/>
    <w:pPr>
      <w:spacing w:after="100"/>
      <w:ind w:left="720" w:firstLine="0"/>
    </w:pPr>
  </w:style>
  <w:style w:type="paragraph" w:styleId="TDC5">
    <w:name w:val="toc 5"/>
    <w:basedOn w:val="Normal"/>
    <w:next w:val="Normal"/>
    <w:autoRedefine/>
    <w:uiPriority w:val="39"/>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paragraph" w:styleId="TDC1">
    <w:name w:val="toc 1"/>
    <w:basedOn w:val="Normal"/>
    <w:next w:val="Normal"/>
    <w:autoRedefine/>
    <w:uiPriority w:val="39"/>
    <w:unhideWhenUsed/>
    <w:rsid w:val="000B6F15"/>
    <w:pPr>
      <w:tabs>
        <w:tab w:val="right" w:leader="dot" w:pos="9016"/>
      </w:tabs>
      <w:spacing w:after="100" w:line="360" w:lineRule="auto"/>
    </w:pPr>
  </w:style>
  <w:style w:type="paragraph" w:styleId="TDC2">
    <w:name w:val="toc 2"/>
    <w:basedOn w:val="Normal"/>
    <w:next w:val="Normal"/>
    <w:autoRedefine/>
    <w:uiPriority w:val="39"/>
    <w:unhideWhenUsed/>
    <w:rsid w:val="003B35C8"/>
    <w:pPr>
      <w:spacing w:after="100"/>
      <w:ind w:left="240"/>
    </w:pPr>
  </w:style>
  <w:style w:type="paragraph" w:styleId="TDC3">
    <w:name w:val="toc 3"/>
    <w:basedOn w:val="Normal"/>
    <w:next w:val="Normal"/>
    <w:autoRedefine/>
    <w:uiPriority w:val="39"/>
    <w:unhideWhenUsed/>
    <w:rsid w:val="003B35C8"/>
    <w:pPr>
      <w:spacing w:after="100"/>
      <w:ind w:left="480"/>
    </w:pPr>
  </w:style>
  <w:style w:type="character" w:styleId="Hipervnculo">
    <w:name w:val="Hyperlink"/>
    <w:basedOn w:val="Fuentedeprrafopredeter"/>
    <w:uiPriority w:val="99"/>
    <w:unhideWhenUsed/>
    <w:rsid w:val="003B35C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4769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7447718">
      <w:bodyDiv w:val="1"/>
      <w:marLeft w:val="0"/>
      <w:marRight w:val="0"/>
      <w:marTop w:val="0"/>
      <w:marBottom w:val="0"/>
      <w:divBdr>
        <w:top w:val="none" w:sz="0" w:space="0" w:color="auto"/>
        <w:left w:val="none" w:sz="0" w:space="0" w:color="auto"/>
        <w:bottom w:val="none" w:sz="0" w:space="0" w:color="auto"/>
        <w:right w:val="none" w:sz="0" w:space="0" w:color="auto"/>
      </w:divBdr>
    </w:div>
    <w:div w:id="6046584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674353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654778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692303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1090943">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6707583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bal\AppData\Roaming\Microsoft\Templates\Informe%20de%20estilo%20APA%20(6.&#170;%20edi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1DF1C41CAB14248AC6E38957620FFD3"/>
        <w:category>
          <w:name w:val="General"/>
          <w:gallery w:val="placeholder"/>
        </w:category>
        <w:types>
          <w:type w:val="bbPlcHdr"/>
        </w:types>
        <w:behaviors>
          <w:behavior w:val="content"/>
        </w:behaviors>
        <w:guid w:val="{0CDE88E3-0CCB-428E-94DC-C1E0EDDC3E57}"/>
      </w:docPartPr>
      <w:docPartBody>
        <w:p w:rsidR="004F3A3A" w:rsidRDefault="004F3A3A">
          <w:pPr>
            <w:pStyle w:val="41DF1C41CAB14248AC6E38957620FFD3"/>
          </w:pPr>
          <w:r w:rsidRPr="00366C79">
            <w:rPr>
              <w:noProof/>
              <w:lang w:bidi="es-MX"/>
            </w:rPr>
            <w:t>[Agregar título aquí, hasta 12 palabras, en una o dos líneas]</w:t>
          </w:r>
        </w:p>
      </w:docPartBody>
    </w:docPart>
    <w:docPart>
      <w:docPartPr>
        <w:name w:val="8020DC0A6E004BEA95F39A01F0CC735C"/>
        <w:category>
          <w:name w:val="General"/>
          <w:gallery w:val="placeholder"/>
        </w:category>
        <w:types>
          <w:type w:val="bbPlcHdr"/>
        </w:types>
        <w:behaviors>
          <w:behavior w:val="content"/>
        </w:behaviors>
        <w:guid w:val="{4AD0173F-F4D0-4FFF-BBFA-1308A8090425}"/>
      </w:docPartPr>
      <w:docPartBody>
        <w:p w:rsidR="004F3A3A" w:rsidRDefault="004F3A3A">
          <w:pPr>
            <w:pStyle w:val="8020DC0A6E004BEA95F39A01F0CC735C"/>
          </w:pPr>
          <w:r w:rsidRPr="00366C79">
            <w:rPr>
              <w:noProof/>
              <w:lang w:bidi="es-MX"/>
            </w:rPr>
            <w:t>Título de ilustraciones: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8E"/>
    <w:rsid w:val="0042622F"/>
    <w:rsid w:val="004F3A3A"/>
    <w:rsid w:val="005E688E"/>
    <w:rsid w:val="00655E0A"/>
    <w:rsid w:val="0072251A"/>
    <w:rsid w:val="009D674B"/>
    <w:rsid w:val="00B835D2"/>
    <w:rsid w:val="00C060BE"/>
    <w:rsid w:val="00C725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DF1C41CAB14248AC6E38957620FFD3">
    <w:name w:val="41DF1C41CAB14248AC6E38957620FFD3"/>
  </w:style>
  <w:style w:type="paragraph" w:customStyle="1" w:styleId="905B483E91ED424B83A649FC8C6A53D0">
    <w:name w:val="905B483E91ED424B83A649FC8C6A53D0"/>
  </w:style>
  <w:style w:type="paragraph" w:customStyle="1" w:styleId="C80248B2D8494CEAB482ACD1D278C5E9">
    <w:name w:val="C80248B2D8494CEAB482ACD1D278C5E9"/>
  </w:style>
  <w:style w:type="paragraph" w:customStyle="1" w:styleId="685613D75E2F4C5796ACCC44BAFCA788">
    <w:name w:val="685613D75E2F4C5796ACCC44BAFCA788"/>
  </w:style>
  <w:style w:type="paragraph" w:customStyle="1" w:styleId="F224AC8F325145009282E722BD978840">
    <w:name w:val="F224AC8F325145009282E722BD978840"/>
  </w:style>
  <w:style w:type="paragraph" w:customStyle="1" w:styleId="67FECB4E31BA4C74B8EE0158F2E6D447">
    <w:name w:val="67FECB4E31BA4C74B8EE0158F2E6D447"/>
  </w:style>
  <w:style w:type="character" w:styleId="nfasis">
    <w:name w:val="Emphasis"/>
    <w:basedOn w:val="Fuentedeprrafopredeter"/>
    <w:uiPriority w:val="4"/>
    <w:unhideWhenUsed/>
    <w:qFormat/>
    <w:rPr>
      <w:i/>
      <w:iCs/>
    </w:rPr>
  </w:style>
  <w:style w:type="paragraph" w:customStyle="1" w:styleId="9C7B02BCF88B40A897C1BE79C0EDBB03">
    <w:name w:val="9C7B02BCF88B40A897C1BE79C0EDBB03"/>
  </w:style>
  <w:style w:type="paragraph" w:customStyle="1" w:styleId="6231896E51CE4042A9930CA7B0F07A69">
    <w:name w:val="6231896E51CE4042A9930CA7B0F07A69"/>
  </w:style>
  <w:style w:type="paragraph" w:customStyle="1" w:styleId="83B760AA99D64D97A13EDDA2CD71769E">
    <w:name w:val="83B760AA99D64D97A13EDDA2CD71769E"/>
  </w:style>
  <w:style w:type="paragraph" w:customStyle="1" w:styleId="2421E6F9EA3F40558AB7DC272AB28BAE">
    <w:name w:val="2421E6F9EA3F40558AB7DC272AB28BAE"/>
  </w:style>
  <w:style w:type="paragraph" w:customStyle="1" w:styleId="41F9EDFF55084A158C9F86CD9F29598E">
    <w:name w:val="41F9EDFF55084A158C9F86CD9F29598E"/>
  </w:style>
  <w:style w:type="paragraph" w:customStyle="1" w:styleId="2743360AFB084D77B22A7939237FCC0D">
    <w:name w:val="2743360AFB084D77B22A7939237FCC0D"/>
  </w:style>
  <w:style w:type="paragraph" w:customStyle="1" w:styleId="61A63164B4864D259D7A94E1055C2D59">
    <w:name w:val="61A63164B4864D259D7A94E1055C2D59"/>
  </w:style>
  <w:style w:type="paragraph" w:customStyle="1" w:styleId="7397E73874F54A5C846AD4C1F5A3A234">
    <w:name w:val="7397E73874F54A5C846AD4C1F5A3A234"/>
  </w:style>
  <w:style w:type="paragraph" w:customStyle="1" w:styleId="68ECB9DA9CF243B79CA310D454BAF9B5">
    <w:name w:val="68ECB9DA9CF243B79CA310D454BAF9B5"/>
  </w:style>
  <w:style w:type="paragraph" w:customStyle="1" w:styleId="64197EB5B8CF46759384A0D119C3A4B3">
    <w:name w:val="64197EB5B8CF46759384A0D119C3A4B3"/>
  </w:style>
  <w:style w:type="paragraph" w:customStyle="1" w:styleId="EB4BB14F80174BFC940E95E5AC0D85C8">
    <w:name w:val="EB4BB14F80174BFC940E95E5AC0D85C8"/>
  </w:style>
  <w:style w:type="paragraph" w:customStyle="1" w:styleId="AA406D5F4C704229BCCBCCC31624A222">
    <w:name w:val="AA406D5F4C704229BCCBCCC31624A222"/>
  </w:style>
  <w:style w:type="paragraph" w:customStyle="1" w:styleId="89ADAF6D8E6C47789F8B1DC353FAFEE7">
    <w:name w:val="89ADAF6D8E6C47789F8B1DC353FAFEE7"/>
  </w:style>
  <w:style w:type="paragraph" w:customStyle="1" w:styleId="F84A5733EB764C3EBAA81A8EAD28750A">
    <w:name w:val="F84A5733EB764C3EBAA81A8EAD28750A"/>
  </w:style>
  <w:style w:type="paragraph" w:customStyle="1" w:styleId="B5DB1948FD95416895E3D54F2455A366">
    <w:name w:val="B5DB1948FD95416895E3D54F2455A366"/>
  </w:style>
  <w:style w:type="paragraph" w:customStyle="1" w:styleId="8C4FF0E1641541C78D9534B3A47EFFAE">
    <w:name w:val="8C4FF0E1641541C78D9534B3A47EFFAE"/>
  </w:style>
  <w:style w:type="paragraph" w:customStyle="1" w:styleId="D7916FFED4C649F1A0F1A37E074B8CA5">
    <w:name w:val="D7916FFED4C649F1A0F1A37E074B8CA5"/>
  </w:style>
  <w:style w:type="paragraph" w:customStyle="1" w:styleId="C168F39CBC684DFAA9B1563D07B2A1A9">
    <w:name w:val="C168F39CBC684DFAA9B1563D07B2A1A9"/>
  </w:style>
  <w:style w:type="paragraph" w:customStyle="1" w:styleId="02B1D94A021A4EE0830B5DC51988700B">
    <w:name w:val="02B1D94A021A4EE0830B5DC51988700B"/>
  </w:style>
  <w:style w:type="paragraph" w:customStyle="1" w:styleId="38E913E7597F4654AB62B28A00F962FC">
    <w:name w:val="38E913E7597F4654AB62B28A00F962FC"/>
  </w:style>
  <w:style w:type="paragraph" w:customStyle="1" w:styleId="17AE198E14684B6B978586C3B7B9800D">
    <w:name w:val="17AE198E14684B6B978586C3B7B9800D"/>
  </w:style>
  <w:style w:type="paragraph" w:customStyle="1" w:styleId="FBD2B50FC13044AA948202016BC35C43">
    <w:name w:val="FBD2B50FC13044AA948202016BC35C43"/>
  </w:style>
  <w:style w:type="paragraph" w:customStyle="1" w:styleId="80C601039245403BA4FD0EB4C0B154DB">
    <w:name w:val="80C601039245403BA4FD0EB4C0B154DB"/>
  </w:style>
  <w:style w:type="paragraph" w:customStyle="1" w:styleId="26410DEB217F4E3894A1BA0DA0568D78">
    <w:name w:val="26410DEB217F4E3894A1BA0DA0568D78"/>
  </w:style>
  <w:style w:type="paragraph" w:customStyle="1" w:styleId="358EED80DF17473BA22C15ACB0FF8C53">
    <w:name w:val="358EED80DF17473BA22C15ACB0FF8C53"/>
  </w:style>
  <w:style w:type="paragraph" w:customStyle="1" w:styleId="8F17D65C2CE2467CBD2394FEAB913960">
    <w:name w:val="8F17D65C2CE2467CBD2394FEAB913960"/>
  </w:style>
  <w:style w:type="paragraph" w:customStyle="1" w:styleId="542EEBDB22FE4E3B9232B43D6F3D954C">
    <w:name w:val="542EEBDB22FE4E3B9232B43D6F3D954C"/>
  </w:style>
  <w:style w:type="paragraph" w:customStyle="1" w:styleId="29EAC74E86CE4DEA83B275CB1E3687DD">
    <w:name w:val="29EAC74E86CE4DEA83B275CB1E3687DD"/>
  </w:style>
  <w:style w:type="paragraph" w:customStyle="1" w:styleId="A117C952AF5444A189C6E435BC16300A">
    <w:name w:val="A117C952AF5444A189C6E435BC16300A"/>
  </w:style>
  <w:style w:type="paragraph" w:customStyle="1" w:styleId="9DBC12F13C8F4574851DAC7B27C6DC83">
    <w:name w:val="9DBC12F13C8F4574851DAC7B27C6DC83"/>
  </w:style>
  <w:style w:type="paragraph" w:customStyle="1" w:styleId="FB4F27F5821B4E629D39255593D55E3D">
    <w:name w:val="FB4F27F5821B4E629D39255593D55E3D"/>
  </w:style>
  <w:style w:type="paragraph" w:customStyle="1" w:styleId="996449F830CD4FA5AB777CB7C2C0E28D">
    <w:name w:val="996449F830CD4FA5AB777CB7C2C0E28D"/>
  </w:style>
  <w:style w:type="paragraph" w:customStyle="1" w:styleId="ABB72F73F47E4450B1EB39BA717F223C">
    <w:name w:val="ABB72F73F47E4450B1EB39BA717F223C"/>
  </w:style>
  <w:style w:type="paragraph" w:customStyle="1" w:styleId="6494ACD9146842ACA2FCCC26F9FDD41E">
    <w:name w:val="6494ACD9146842ACA2FCCC26F9FDD41E"/>
  </w:style>
  <w:style w:type="paragraph" w:customStyle="1" w:styleId="2655F7E0058B41F38490D3039D9ECE92">
    <w:name w:val="2655F7E0058B41F38490D3039D9ECE92"/>
  </w:style>
  <w:style w:type="paragraph" w:customStyle="1" w:styleId="179433CE6E694CD6A0953CF5299B879F">
    <w:name w:val="179433CE6E694CD6A0953CF5299B879F"/>
  </w:style>
  <w:style w:type="paragraph" w:customStyle="1" w:styleId="FD4C0FFC551049139CDC1D52753F8DEC">
    <w:name w:val="FD4C0FFC551049139CDC1D52753F8DEC"/>
  </w:style>
  <w:style w:type="paragraph" w:customStyle="1" w:styleId="9BC63F5929E149E88B7725ED6CE49D36">
    <w:name w:val="9BC63F5929E149E88B7725ED6CE49D36"/>
  </w:style>
  <w:style w:type="paragraph" w:customStyle="1" w:styleId="94B719C67A964982A62DD5999C2F3421">
    <w:name w:val="94B719C67A964982A62DD5999C2F3421"/>
  </w:style>
  <w:style w:type="paragraph" w:customStyle="1" w:styleId="E4A369ED7AEA441C9CA8522745C91408">
    <w:name w:val="E4A369ED7AEA441C9CA8522745C91408"/>
  </w:style>
  <w:style w:type="paragraph" w:customStyle="1" w:styleId="8ED501F382D14F0A9B1D5F2AE2A8A1B0">
    <w:name w:val="8ED501F382D14F0A9B1D5F2AE2A8A1B0"/>
  </w:style>
  <w:style w:type="paragraph" w:customStyle="1" w:styleId="9EBB022069054B86996428E627301691">
    <w:name w:val="9EBB022069054B86996428E627301691"/>
  </w:style>
  <w:style w:type="paragraph" w:customStyle="1" w:styleId="A0E16C1A41DF4DF8B1A4971EBE94165F">
    <w:name w:val="A0E16C1A41DF4DF8B1A4971EBE94165F"/>
  </w:style>
  <w:style w:type="paragraph" w:customStyle="1" w:styleId="BCBDF01377444F6189391A98118B13B8">
    <w:name w:val="BCBDF01377444F6189391A98118B13B8"/>
  </w:style>
  <w:style w:type="paragraph" w:customStyle="1" w:styleId="48BCC5E22393491AAC5DF609AF575E43">
    <w:name w:val="48BCC5E22393491AAC5DF609AF575E43"/>
  </w:style>
  <w:style w:type="paragraph" w:customStyle="1" w:styleId="5C8E00EA71E54FC48E40942C0AA287F1">
    <w:name w:val="5C8E00EA71E54FC48E40942C0AA287F1"/>
  </w:style>
  <w:style w:type="paragraph" w:customStyle="1" w:styleId="915E68F4DC544CA29EC4A6C8E3540CB6">
    <w:name w:val="915E68F4DC544CA29EC4A6C8E3540CB6"/>
  </w:style>
  <w:style w:type="paragraph" w:customStyle="1" w:styleId="6CE6F51E3CC946099A424AE0917151B8">
    <w:name w:val="6CE6F51E3CC946099A424AE0917151B8"/>
  </w:style>
  <w:style w:type="paragraph" w:customStyle="1" w:styleId="2B3C4A364B6A431EA64A1ACB49548AE3">
    <w:name w:val="2B3C4A364B6A431EA64A1ACB49548AE3"/>
  </w:style>
  <w:style w:type="paragraph" w:customStyle="1" w:styleId="F239B562106D48A1AC1CFABF4A0206EA">
    <w:name w:val="F239B562106D48A1AC1CFABF4A0206EA"/>
  </w:style>
  <w:style w:type="paragraph" w:customStyle="1" w:styleId="1A27E55CB34C41C8B8B0CD3E4178F19D">
    <w:name w:val="1A27E55CB34C41C8B8B0CD3E4178F19D"/>
  </w:style>
  <w:style w:type="paragraph" w:customStyle="1" w:styleId="13C036B615C34C8594F77DA9256320B5">
    <w:name w:val="13C036B615C34C8594F77DA9256320B5"/>
  </w:style>
  <w:style w:type="paragraph" w:customStyle="1" w:styleId="ABF07FB91AC3460487A5A9F29CBADC93">
    <w:name w:val="ABF07FB91AC3460487A5A9F29CBADC93"/>
  </w:style>
  <w:style w:type="paragraph" w:customStyle="1" w:styleId="14A5F6F237274C6DBA4F74576635F023">
    <w:name w:val="14A5F6F237274C6DBA4F74576635F023"/>
  </w:style>
  <w:style w:type="paragraph" w:customStyle="1" w:styleId="CF82FC80B2DA4C6190C72E01BC120B80">
    <w:name w:val="CF82FC80B2DA4C6190C72E01BC120B80"/>
  </w:style>
  <w:style w:type="paragraph" w:customStyle="1" w:styleId="8020DC0A6E004BEA95F39A01F0CC735C">
    <w:name w:val="8020DC0A6E004BEA95F39A01F0CC735C"/>
  </w:style>
  <w:style w:type="paragraph" w:customStyle="1" w:styleId="1C5D545BF91D42A6B5068393A1B24ADB">
    <w:name w:val="1C5D545BF91D42A6B5068393A1B24A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1704D8-452D-4F0C-ACEB-C183FA24E8EA}">
  <we:reference id="f78a3046-9e99-4300-aa2b-5814002b01a2" version="1.55.1.0" store="EXCatalog" storeType="EXCatalog"/>
  <we:alternateReferences>
    <we:reference id="WA104382081" version="1.55.1.0" store="es-MX"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{4C016AB0-2577-4C37-B698-CCCA8ED50EA5}</b:Guid>
    <b:Title>Título del artículo</b:Title>
    <b:Year>Año</b:Year>
    <b:JournalName>Título del diario</b:JournalName>
    <b:Pages>páginas desde - hasta</b:Pages>
    <b:Author>
      <b:Author>
        <b:NameList>
          <b:Person>
            <b:Last>Apellido</b:Last>
            <b:First>nombre,</b:First>
            <b:Middle>segundo nombre</b:Middle>
          </b:Person>
        </b:NameList>
      </b:Author>
    </b:Author>
    <b:RefOrder>1</b:RefOrder>
  </b:Source>
  <b:Source>
    <b:Tag>Last</b:Tag>
    <b:SourceType>Book</b:SourceType>
    <b:Guid>{D347E219-9424-4B30-808E-8383F62743F0}</b:Guid>
    <b:Title>Título del libro</b:Title>
    <b:Year>Año</b:Year>
    <b:City>Nombre de la ciudad</b:City>
    <b:Publisher>Nombre del publicador</b:Publisher>
    <b:Author>
      <b:Author>
        <b:NameList>
          <b:Person>
            <b:Last>Apellido</b:Last>
            <b:First>nombre,</b:First>
            <b:Middle>segundo nombre</b:Middle>
          </b:Person>
        </b:NameList>
      </b:Author>
    </b:Author>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512DB911C19C534A902B8D8867ED8A66" ma:contentTypeVersion="15" ma:contentTypeDescription="Crear nuevo documento." ma:contentTypeScope="" ma:versionID="122a9158f7f1ebcf23cb6826c8a4cb44">
  <xsd:schema xmlns:xsd="http://www.w3.org/2001/XMLSchema" xmlns:xs="http://www.w3.org/2001/XMLSchema" xmlns:p="http://schemas.microsoft.com/office/2006/metadata/properties" xmlns:ns3="ed86f760-ded0-4ba9-b93f-b271195e336e" xmlns:ns4="f6ba70eb-73ab-47b4-84a1-a06521d03b42" targetNamespace="http://schemas.microsoft.com/office/2006/metadata/properties" ma:root="true" ma:fieldsID="0189d8c576c15010276cfa6965e9c01b" ns3:_="" ns4:_="">
    <xsd:import namespace="ed86f760-ded0-4ba9-b93f-b271195e336e"/>
    <xsd:import namespace="f6ba70eb-73ab-47b4-84a1-a06521d03b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86f760-ded0-4ba9-b93f-b271195e33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ba70eb-73ab-47b4-84a1-a06521d03b42"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212616-0653-49BC-B3BB-296355631A8B}">
  <ds:schemaRefs>
    <ds:schemaRef ds:uri="http://schemas.openxmlformats.org/officeDocument/2006/bibliography"/>
  </ds:schemaRefs>
</ds:datastoreItem>
</file>

<file path=customXml/itemProps3.xml><?xml version="1.0" encoding="utf-8"?>
<ds:datastoreItem xmlns:ds="http://schemas.openxmlformats.org/officeDocument/2006/customXml" ds:itemID="{C63A2349-0AFA-48AC-B02F-C94A426287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86f760-ded0-4ba9-b93f-b271195e336e"/>
    <ds:schemaRef ds:uri="f6ba70eb-73ab-47b4-84a1-a06521d03b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4B8699-071B-4A84-B5E8-B9C0A0E938B8}">
  <ds:schemaRefs>
    <ds:schemaRef ds:uri="http://schemas.microsoft.com/sharepoint/v3/contenttype/forms"/>
  </ds:schemaRefs>
</ds:datastoreItem>
</file>

<file path=customXml/itemProps5.xml><?xml version="1.0" encoding="utf-8"?>
<ds:datastoreItem xmlns:ds="http://schemas.openxmlformats.org/officeDocument/2006/customXml" ds:itemID="{0EA9BA48-F271-4F12-A941-BB545BF7408B}">
  <ds:schemaRefs>
    <ds:schemaRef ds:uri="http://purl.org/dc/terms/"/>
    <ds:schemaRef ds:uri="http://purl.org/dc/dcmitype/"/>
    <ds:schemaRef ds:uri="f6ba70eb-73ab-47b4-84a1-a06521d03b42"/>
    <ds:schemaRef ds:uri="http://schemas.microsoft.com/office/2006/documentManagement/types"/>
    <ds:schemaRef ds:uri="http://purl.org/dc/elements/1.1/"/>
    <ds:schemaRef ds:uri="http://www.w3.org/XML/1998/namespace"/>
    <ds:schemaRef ds:uri="http://schemas.microsoft.com/office/infopath/2007/PartnerControls"/>
    <ds:schemaRef ds:uri="http://schemas.openxmlformats.org/package/2006/metadata/core-properties"/>
    <ds:schemaRef ds:uri="ed86f760-ded0-4ba9-b93f-b271195e336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Informe de estilo APA (6.ª edición).dotx</Template>
  <TotalTime>0</TotalTime>
  <Pages>8</Pages>
  <Words>842</Words>
  <Characters>4637</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Caballero</dc:creator>
  <cp:keywords/>
  <dc:description/>
  <cp:lastModifiedBy>CABALLERO PEREZ ALBERTO</cp:lastModifiedBy>
  <cp:revision>2</cp:revision>
  <dcterms:created xsi:type="dcterms:W3CDTF">2024-06-10T18:44:00Z</dcterms:created>
  <dcterms:modified xsi:type="dcterms:W3CDTF">2024-06-10T18:44:00Z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0x010100512DB911C19C534A902B8D8867ED8A66</vt:lpwstr>
  </property>
</Properties>
</file>